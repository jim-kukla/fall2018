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C87" w:rsidRDefault="00033C87" w14:paraId="690E6C49" w14:textId="3A0EC930">
      <w:pPr>
        <w:pStyle w:val="Title"/>
      </w:pPr>
    </w:p>
    <w:p w:rsidRPr="00652AF6" w:rsidR="00645A75" w:rsidP="119C6AE8" w:rsidRDefault="00FC13C5" w14:paraId="1C67E466" w14:noSpellErr="1" w14:textId="0C382CD2">
      <w:pPr>
        <w:pStyle w:val="Title"/>
        <w:rPr>
          <w:color w:val="auto"/>
        </w:rPr>
      </w:pPr>
      <w:r w:rsidRPr="119C6AE8" w:rsidR="119C6AE8">
        <w:rPr>
          <w:color w:val="auto"/>
        </w:rPr>
        <w:t>Data 60</w:t>
      </w:r>
      <w:r w:rsidRPr="119C6AE8" w:rsidR="119C6AE8">
        <w:rPr>
          <w:color w:val="auto"/>
        </w:rPr>
        <w:t>1</w:t>
      </w:r>
      <w:r w:rsidRPr="119C6AE8" w:rsidR="119C6AE8">
        <w:rPr>
          <w:color w:val="auto"/>
        </w:rPr>
        <w:t xml:space="preserve">: </w:t>
      </w:r>
      <w:r w:rsidRPr="119C6AE8" w:rsidR="119C6AE8">
        <w:rPr>
          <w:color w:val="auto"/>
        </w:rPr>
        <w:t xml:space="preserve">Introduction to </w:t>
      </w:r>
      <w:r w:rsidRPr="119C6AE8" w:rsidR="119C6AE8">
        <w:rPr>
          <w:color w:val="auto"/>
        </w:rPr>
        <w:t xml:space="preserve">Data </w:t>
      </w:r>
      <w:r w:rsidRPr="119C6AE8" w:rsidR="119C6AE8">
        <w:rPr>
          <w:color w:val="auto"/>
        </w:rPr>
        <w:t>Science</w:t>
      </w:r>
      <w:sdt>
        <w:sdtPr>
          <w:id w:val="448130356"/>
          <w:alias w:val="Syllabus:"/>
          <w15:appearance w15:val="hidden"/>
          <w:tag w:val="Syllabus:"/>
          <w:temporary/>
          <w:showingPlcHdr/>
          <w:placeholder>
            <w:docPart w:val="BE8AAD77950542259545A1202122D789"/>
          </w:placeholder>
          <w:rPr>
            <w:color w:val="auto"/>
          </w:rPr>
        </w:sdtPr>
        <w:sdtContent/>
      </w:sdt>
    </w:p>
    <w:p w:rsidR="00645A75" w:rsidP="10F64AC4" w:rsidRDefault="00FC13C5" w14:paraId="58B1E1C3" w14:textId="380A21AC" w14:noSpellErr="1">
      <w:pPr>
        <w:pStyle w:val="Subtitle"/>
        <w:numPr>
          <w:numId w:val="0"/>
        </w:numPr>
        <w:tabs>
          <w:tab w:val="left" w:pos="8004"/>
        </w:tabs>
      </w:pPr>
      <w:r>
        <w:rPr/>
        <w:t>Fall 2018</w:t>
      </w:r>
      <w:r w:rsidR="00F1625D">
        <w:tab/>
      </w:r>
    </w:p>
    <w:p w:rsidR="00611078" w:rsidP="00AD103E" w:rsidRDefault="00611078" w14:paraId="7DDF43BD" w14:textId="77777777"/>
    <w:p w:rsidRPr="00AD103E" w:rsidR="00AD103E" w:rsidP="00AD103E" w:rsidRDefault="003F4DE3" w14:paraId="509A7B31" w14:textId="7130F2CB" w14:noSpellErr="1">
      <w:sdt>
        <w:sdtPr>
          <w:id w:val="1237982013"/>
          <w:alias w:val="General information:"/>
          <w15:appearance w15:val="hidden"/>
          <w:tag w:val="General information:"/>
          <w:temporary/>
          <w:showingPlcHdr/>
          <w:placeholder>
            <w:docPart w:val="24A17F28C6B34C309CAF55BB61C00990"/>
          </w:placeholder>
        </w:sdtPr>
        <w:sdtContent>
          <w:r w:rsidRPr="10F64AC4" w:rsidR="10F64AC4">
            <w:rPr>
              <w:rStyle w:val="Heading1Char"/>
              <w:color w:val="auto"/>
            </w:rPr>
            <w:t>General Information</w:t>
          </w:r>
        </w:sdtContent>
      </w:sdt>
    </w:p>
    <w:p w:rsidR="001524D0" w:rsidP="001524D0" w:rsidRDefault="001524D0" w14:paraId="5944E399" w14:textId="3E9EEFF2" w14:noSpellErr="1">
      <w:pPr>
        <w:pStyle w:val="Heading2"/>
      </w:pPr>
      <w:r w:rsidR="10F64AC4">
        <w:rPr/>
        <w:t>Meeting Times and Location</w:t>
      </w:r>
    </w:p>
    <w:p w:rsidR="001524D0" w:rsidP="001524D0" w:rsidRDefault="001524D0" w14:paraId="152C19B1" w14:noSpellErr="1" w14:textId="54677147">
      <w:r w:rsidR="2E098D36">
        <w:rPr/>
        <w:t>Thursday, 7:10pm-9:40pm, at Information Technology 22</w:t>
      </w:r>
      <w:r w:rsidR="2E098D36">
        <w:rPr/>
        <w:t>9</w:t>
      </w:r>
      <w:r w:rsidR="2E098D36">
        <w:rPr/>
        <w:t xml:space="preserve">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Tr="1CDB2ADF" w14:paraId="5F6DFF64" w14:textId="77777777">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rsidR="00645A75" w:rsidRDefault="0059569D" w14:paraId="1120D283" w14:textId="77777777">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rsidR="00645A75" w:rsidRDefault="0059569D" w14:paraId="33389CE5" w14:textId="77777777">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rsidR="00645A75" w:rsidRDefault="0059569D" w14:paraId="1DE7C49A" w14:textId="77777777">
                <w:r>
                  <w:t>Office Location &amp; Hours</w:t>
                </w:r>
              </w:p>
            </w:tc>
          </w:sdtContent>
        </w:sdt>
      </w:tr>
      <w:tr w:rsidR="00645A75" w:rsidTr="1CDB2ADF" w14:paraId="6C139C80" w14:textId="77777777">
        <w:tc>
          <w:tcPr>
            <w:cnfStyle w:val="000000000000" w:firstRow="0" w:lastRow="0" w:firstColumn="0" w:lastColumn="0" w:oddVBand="0" w:evenVBand="0" w:oddHBand="0" w:evenHBand="0" w:firstRowFirstColumn="0" w:firstRowLastColumn="0" w:lastRowFirstColumn="0" w:lastRowLastColumn="0"/>
            <w:tcW w:w="3412" w:type="dxa"/>
            <w:tcMar/>
          </w:tcPr>
          <w:p w:rsidR="00645A75" w:rsidP="119C6AE8" w:rsidRDefault="00FC13C5" w14:paraId="19EB890E" w14:noSpellErr="1" w14:textId="4AF88667">
            <w:pPr>
              <w:pStyle w:val="NoSpacing"/>
              <w:bidi w:val="0"/>
              <w:spacing w:before="0" w:beforeAutospacing="off" w:after="0" w:afterAutospacing="off" w:line="240" w:lineRule="auto"/>
              <w:ind w:left="0" w:right="0"/>
              <w:jc w:val="left"/>
            </w:pPr>
            <w:r w:rsidRPr="119C6AE8" w:rsidR="119C6AE8">
              <w:rPr>
                <w:rStyle w:val="Strong"/>
              </w:rPr>
              <w:t>Ben Payne</w:t>
            </w:r>
          </w:p>
        </w:tc>
        <w:tc>
          <w:tcPr>
            <w:cnfStyle w:val="000000000000" w:firstRow="0" w:lastRow="0" w:firstColumn="0" w:lastColumn="0" w:oddVBand="0" w:evenVBand="0" w:oddHBand="0" w:evenHBand="0" w:firstRowFirstColumn="0" w:firstRowLastColumn="0" w:lastRowFirstColumn="0" w:lastRowLastColumn="0"/>
            <w:tcW w:w="3401" w:type="dxa"/>
            <w:tcMar/>
          </w:tcPr>
          <w:p w:rsidR="00645A75" w:rsidRDefault="00FC13C5" w14:paraId="7BF59CDF" w14:textId="3D2C267C" w14:noSpellErr="1">
            <w:pPr>
              <w:pStyle w:val="NoSpacing"/>
            </w:pPr>
            <w:r w:rsidR="10F64AC4">
              <w:rPr/>
              <w:t>benpayne</w:t>
            </w:r>
            <w:r w:rsidR="10F64AC4">
              <w:rPr/>
              <w:t>@umbc</w:t>
            </w:r>
            <w:r w:rsidR="10F64AC4">
              <w:rPr/>
              <w:t>.edu</w:t>
            </w:r>
          </w:p>
        </w:tc>
        <w:tc>
          <w:tcPr>
            <w:cnfStyle w:val="000000000000" w:firstRow="0" w:lastRow="0" w:firstColumn="0" w:lastColumn="0" w:oddVBand="0" w:evenVBand="0" w:oddHBand="0" w:evenHBand="0" w:firstRowFirstColumn="0" w:firstRowLastColumn="0" w:lastRowFirstColumn="0" w:lastRowLastColumn="0"/>
            <w:tcW w:w="3411" w:type="dxa"/>
            <w:tcMar/>
          </w:tcPr>
          <w:p w:rsidR="00645A75" w:rsidRDefault="00FC13C5" w14:paraId="4F3EE157" w14:noSpellErr="1" w14:textId="2291EECD">
            <w:pPr>
              <w:pStyle w:val="NoSpacing"/>
            </w:pPr>
            <w:r w:rsidRPr="2E098D36" w:rsidR="2E098D36">
              <w:rPr>
                <w:rFonts w:ascii="Trebuchet MS" w:hAnsi="Trebuchet MS" w:eastAsia="Trebuchet MS" w:cs="Trebuchet MS"/>
                <w:noProof w:val="0"/>
                <w:sz w:val="22"/>
                <w:szCs w:val="22"/>
                <w:lang w:val="en-US"/>
              </w:rPr>
              <w:t>ITE 201F</w:t>
            </w:r>
            <w:r w:rsidR="2E098D36">
              <w:rPr/>
              <w:t xml:space="preserve">, time </w:t>
            </w:r>
            <w:hyperlink r:id="R2db0bc96acd4417b">
              <w:r w:rsidRPr="2E098D36" w:rsidR="2E098D36">
                <w:rPr>
                  <w:rStyle w:val="Hyperlink"/>
                </w:rPr>
                <w:t>TBD</w:t>
              </w:r>
            </w:hyperlink>
          </w:p>
          <w:p w:rsidR="008A23B4" w:rsidRDefault="008A23B4" w14:paraId="18901F75" w14:textId="4DECA05C">
            <w:pPr>
              <w:pStyle w:val="NoSpacing"/>
            </w:pPr>
          </w:p>
        </w:tc>
      </w:tr>
      <w:tr w:rsidR="009C5454" w:rsidTr="1CDB2ADF" w14:paraId="7F0F04C1" w14:textId="77777777">
        <w:tc>
          <w:tcPr>
            <w:cnfStyle w:val="000000000000" w:firstRow="0" w:lastRow="0" w:firstColumn="0" w:lastColumn="0" w:oddVBand="0" w:evenVBand="0" w:oddHBand="0" w:evenHBand="0" w:firstRowFirstColumn="0" w:firstRowLastColumn="0" w:lastRowFirstColumn="0" w:lastRowLastColumn="0"/>
            <w:tcW w:w="10224" w:type="dxa"/>
            <w:gridSpan w:val="3"/>
            <w:tcMar/>
          </w:tcPr>
          <w:p w:rsidR="009C5454" w:rsidP="10F64AC4" w:rsidRDefault="009C5454" w14:paraId="52CE7F73" w14:textId="77777777" w14:noSpellErr="1">
            <w:pPr>
              <w:pStyle w:val="NoSpacing"/>
              <w:rPr>
                <w:rStyle w:val="Strong"/>
                <w:b w:val="0"/>
                <w:bCs w:val="0"/>
              </w:rPr>
            </w:pPr>
            <w:r w:rsidRPr="10F64AC4" w:rsidR="10F64AC4">
              <w:rPr>
                <w:rStyle w:val="Strong"/>
                <w:b w:val="0"/>
                <w:bCs w:val="0"/>
              </w:rPr>
              <w:t xml:space="preserve">I check my email daily and generally will respond to questions in the evening hours. </w:t>
            </w:r>
            <w:r w:rsidRPr="10F64AC4" w:rsidR="10F64AC4">
              <w:rPr>
                <w:rStyle w:val="Strong"/>
                <w:b w:val="0"/>
                <w:bCs w:val="0"/>
              </w:rPr>
              <w:t>I am available before class for questions and help.  Outside of that timeframe, p</w:t>
            </w:r>
            <w:r w:rsidRPr="10F64AC4" w:rsidR="10F64AC4">
              <w:rPr>
                <w:rStyle w:val="Strong"/>
                <w:b w:val="0"/>
                <w:bCs w:val="0"/>
              </w:rPr>
              <w:t>lease email me to schedule an appointment.</w:t>
            </w:r>
          </w:p>
          <w:p w:rsidRPr="009C5454" w:rsidR="00256705" w:rsidRDefault="00256705" w14:paraId="3F356922" w14:textId="6C63FC2F">
            <w:pPr>
              <w:pStyle w:val="NoSpacing"/>
              <w:rPr>
                <w:b/>
              </w:rPr>
            </w:pPr>
          </w:p>
        </w:tc>
      </w:tr>
    </w:tbl>
    <w:p w:rsidR="00645A75" w:rsidRDefault="003F4DE3" w14:paraId="728687DE" w14:textId="77777777" w14:noSpellErr="1">
      <w:pPr>
        <w:pStyle w:val="Heading2"/>
      </w:pPr>
      <w:sdt>
        <w:sdtPr>
          <w:id w:val="-1023635109"/>
          <w:alias w:val="Description:"/>
          <w15:appearance w15:val="hidden"/>
          <w:tag w:val="Description:"/>
          <w:temporary/>
          <w:showingPlcHdr/>
          <w:placeholder>
            <w:docPart w:val="5B2A82A42CEF4B448993DDC2DCF676FD"/>
          </w:placeholder>
        </w:sdtPr>
        <w:sdtContent>
          <w:r w:rsidR="10F64AC4">
            <w:rPr/>
            <w:t>Description</w:t>
          </w:r>
        </w:sdtContent>
      </w:sdt>
    </w:p>
    <w:p w:rsidR="00645A75" w:rsidP="119C6AE8" w:rsidRDefault="005D6D0A" w14:paraId="2E173E65" w14:noSpellErr="1" w14:textId="35A7D50A">
      <w:pPr>
        <w:pStyle w:val="Normal"/>
        <w:autoSpaceDE w:val="0"/>
        <w:autoSpaceDN w:val="0"/>
        <w:adjustRightInd w:val="0"/>
        <w:spacing w:after="0"/>
      </w:pPr>
      <w:r w:rsidRPr="119C6AE8" w:rsidR="119C6AE8">
        <w:rPr>
          <w:rFonts w:ascii="Trebuchet MS" w:hAnsi="Trebuchet MS" w:eastAsia="Trebuchet MS" w:cs="Trebuchet MS"/>
          <w:noProof w:val="0"/>
          <w:sz w:val="22"/>
          <w:szCs w:val="22"/>
          <w:lang w:val="en-US"/>
        </w:rPr>
        <w:t xml:space="preserve">The goal of this class is to give students an introduction to and hands on experience with all phases of the data science process using real data and modern tools. Topics that will be covered include data formats, loading, and cleaning; data storage in relational and non-relational stores; data analysis using supervised and unsupervised learning using </w:t>
      </w:r>
      <w:r w:rsidRPr="119C6AE8" w:rsidR="119C6AE8">
        <w:rPr>
          <w:rFonts w:ascii="Trebuchet MS" w:hAnsi="Trebuchet MS" w:eastAsia="Trebuchet MS" w:cs="Trebuchet MS"/>
          <w:noProof w:val="0"/>
          <w:sz w:val="22"/>
          <w:szCs w:val="22"/>
          <w:lang w:val="en-US"/>
        </w:rPr>
        <w:t>Python</w:t>
      </w:r>
      <w:r w:rsidRPr="119C6AE8" w:rsidR="119C6AE8">
        <w:rPr>
          <w:rFonts w:ascii="Trebuchet MS" w:hAnsi="Trebuchet MS" w:eastAsia="Trebuchet MS" w:cs="Trebuchet MS"/>
          <w:noProof w:val="0"/>
          <w:sz w:val="22"/>
          <w:szCs w:val="22"/>
          <w:lang w:val="en-US"/>
        </w:rPr>
        <w:t>; data visualization; and scaling up</w:t>
      </w:r>
      <w:r w:rsidRPr="119C6AE8" w:rsidR="119C6AE8">
        <w:rPr>
          <w:rFonts w:ascii="Trebuchet MS" w:hAnsi="Trebuchet MS" w:eastAsia="Trebuchet MS" w:cs="Trebuchet MS"/>
          <w:noProof w:val="0"/>
          <w:sz w:val="22"/>
          <w:szCs w:val="22"/>
          <w:lang w:val="en-US"/>
        </w:rPr>
        <w:t xml:space="preserve"> for Big Data</w:t>
      </w:r>
      <w:r w:rsidRPr="119C6AE8" w:rsidR="119C6AE8">
        <w:rPr>
          <w:rFonts w:ascii="Trebuchet MS" w:hAnsi="Trebuchet MS" w:eastAsia="Trebuchet MS" w:cs="Trebuchet MS"/>
          <w:noProof w:val="0"/>
          <w:sz w:val="22"/>
          <w:szCs w:val="22"/>
          <w:lang w:val="en-US"/>
        </w:rPr>
        <w:t xml:space="preserve">.   </w:t>
      </w:r>
    </w:p>
    <w:p w:rsidR="00256705" w:rsidP="001B6769" w:rsidRDefault="00256705" w14:paraId="50E409B7" w14:textId="77777777">
      <w:pPr>
        <w:autoSpaceDE w:val="0"/>
        <w:autoSpaceDN w:val="0"/>
        <w:adjustRightInd w:val="0"/>
        <w:spacing w:after="0"/>
      </w:pPr>
    </w:p>
    <w:p w:rsidR="00012B94" w:rsidP="00012B94" w:rsidRDefault="00012B94" w14:paraId="4086D30D" w14:textId="409E885F" w14:noSpellErr="1">
      <w:pPr>
        <w:pStyle w:val="Heading2"/>
      </w:pPr>
      <w:r w:rsidR="10F64AC4">
        <w:rPr/>
        <w:t>Prerequisite</w:t>
      </w:r>
    </w:p>
    <w:p w:rsidR="00012B94" w:rsidP="00012B94" w:rsidRDefault="00012B94" w14:paraId="0F5B7643" w14:noSpellErr="1" w14:textId="4F8805BB">
      <w:pPr>
        <w:autoSpaceDE w:val="0"/>
        <w:autoSpaceDN w:val="0"/>
        <w:adjustRightInd w:val="0"/>
        <w:spacing w:after="0"/>
      </w:pPr>
      <w:r w:rsidR="119C6AE8">
        <w:rPr/>
        <w:t xml:space="preserve">Students must be enrolled in the Data Science Program. Other students may be admitted with instructor permission.  </w:t>
      </w:r>
    </w:p>
    <w:p w:rsidR="009845C0" w:rsidP="00012B94" w:rsidRDefault="009845C0" w14:paraId="611DFCDD" w14:textId="77777777">
      <w:pPr>
        <w:autoSpaceDE w:val="0"/>
        <w:autoSpaceDN w:val="0"/>
        <w:adjustRightInd w:val="0"/>
        <w:spacing w:after="0"/>
      </w:pPr>
    </w:p>
    <w:p w:rsidR="00645A75" w:rsidRDefault="00805624" w14:paraId="4CC16E26" w14:textId="016802CB" w14:noSpellErr="1">
      <w:pPr>
        <w:pStyle w:val="Heading2"/>
      </w:pPr>
      <w:r w:rsidR="10F64AC4">
        <w:rPr/>
        <w:t>Course Learning Objective</w:t>
      </w:r>
      <w:r w:rsidR="10F64AC4">
        <w:rPr/>
        <w:t>s</w:t>
      </w:r>
    </w:p>
    <w:p w:rsidRPr="00805624" w:rsidR="00805624" w:rsidP="00805624" w:rsidRDefault="00805624" w14:paraId="1313EF2E" w14:textId="6B42B4E8" w14:noSpellErr="1">
      <w:pPr>
        <w:autoSpaceDE w:val="0"/>
        <w:autoSpaceDN w:val="0"/>
        <w:adjustRightInd w:val="0"/>
        <w:spacing w:after="0"/>
      </w:pPr>
      <w:r w:rsidR="10F64AC4">
        <w:rPr/>
        <w:t>Upon completion, students will</w:t>
      </w:r>
      <w:r w:rsidR="10F64AC4">
        <w:rPr/>
        <w:t xml:space="preserve"> understand:</w:t>
      </w:r>
    </w:p>
    <w:p w:rsidR="119C6AE8" w:rsidP="119C6AE8" w:rsidRDefault="119C6AE8" w14:noSpellErr="1" w14:paraId="0B2690C3" w14:textId="6D725591">
      <w:pPr>
        <w:pStyle w:val="ListParagraph"/>
        <w:numPr>
          <w:ilvl w:val="0"/>
          <w:numId w:val="18"/>
        </w:numPr>
        <w:spacing w:after="0" w:afterAutospacing="off" w:line="240" w:lineRule="auto"/>
        <w:rPr>
          <w:rFonts w:ascii="Trebuchet MS" w:hAnsi="Trebuchet MS" w:eastAsia="Trebuchet MS" w:cs="Trebuchet MS" w:asciiTheme="minorAscii" w:hAnsiTheme="minorAscii" w:eastAsiaTheme="minorAscii" w:cstheme="minorAscii"/>
          <w:sz w:val="22"/>
          <w:szCs w:val="22"/>
        </w:rPr>
      </w:pPr>
      <w:r w:rsidRPr="119C6AE8" w:rsidR="119C6AE8">
        <w:rPr>
          <w:noProof w:val="0"/>
          <w:lang w:val="en-US"/>
        </w:rPr>
        <w:t>Understand issues relating to acquisition, cleaning and loading of data.</w:t>
      </w:r>
    </w:p>
    <w:p w:rsidR="119C6AE8" w:rsidP="119C6AE8" w:rsidRDefault="119C6AE8" w14:noSpellErr="1" w14:paraId="3128FDD3" w14:textId="08499A10">
      <w:pPr>
        <w:numPr>
          <w:ilvl w:val="0"/>
          <w:numId w:val="18"/>
        </w:numPr>
        <w:spacing w:after="0" w:afterAutospacing="off" w:line="240" w:lineRule="auto"/>
        <w:rPr/>
      </w:pPr>
      <w:r w:rsidRPr="119C6AE8" w:rsidR="119C6AE8">
        <w:rPr>
          <w:noProof w:val="0"/>
          <w:lang w:val="en-US"/>
        </w:rPr>
        <w:t xml:space="preserve">Be </w:t>
      </w:r>
      <w:r w:rsidRPr="119C6AE8" w:rsidR="119C6AE8">
        <w:rPr>
          <w:noProof w:val="0"/>
          <w:lang w:val="en-US"/>
        </w:rPr>
        <w:t>able to perform data analysis using Python.</w:t>
      </w:r>
    </w:p>
    <w:p w:rsidR="119C6AE8" w:rsidP="119C6AE8" w:rsidRDefault="119C6AE8" w14:noSpellErr="1" w14:paraId="33D7B645" w14:textId="576BD63C">
      <w:pPr>
        <w:numPr>
          <w:ilvl w:val="0"/>
          <w:numId w:val="18"/>
        </w:numPr>
        <w:spacing w:after="0" w:afterAutospacing="off" w:line="240" w:lineRule="auto"/>
        <w:rPr/>
      </w:pPr>
      <w:r w:rsidRPr="119C6AE8" w:rsidR="119C6AE8">
        <w:rPr>
          <w:noProof w:val="0"/>
          <w:lang w:val="en-US"/>
        </w:rPr>
        <w:t>Understand the basics of how data can be presented and visualized.</w:t>
      </w:r>
    </w:p>
    <w:p w:rsidR="119C6AE8" w:rsidP="119C6AE8" w:rsidRDefault="119C6AE8" w14:noSpellErr="1" w14:paraId="0A3AB279" w14:textId="17AAA53A">
      <w:pPr>
        <w:numPr>
          <w:ilvl w:val="0"/>
          <w:numId w:val="18"/>
        </w:numPr>
        <w:spacing w:after="0" w:afterAutospacing="off" w:line="240" w:lineRule="auto"/>
        <w:rPr/>
      </w:pPr>
      <w:r w:rsidRPr="119C6AE8" w:rsidR="119C6AE8">
        <w:rPr>
          <w:noProof w:val="0"/>
          <w:lang w:val="en-US"/>
        </w:rPr>
        <w:t>Understand issues involved when the analysis</w:t>
      </w:r>
      <w:r w:rsidRPr="119C6AE8" w:rsidR="119C6AE8">
        <w:rPr>
          <w:noProof w:val="0"/>
          <w:lang w:val="en-US"/>
        </w:rPr>
        <w:t xml:space="preserve"> scales up to Big Data.</w:t>
      </w:r>
    </w:p>
    <w:p w:rsidR="009845C0" w:rsidP="119C6AE8" w:rsidRDefault="009845C0" w14:paraId="1E3DC062" w14:noSpellErr="1" w14:textId="59C708D4">
      <w:pPr>
        <w:pStyle w:val="ListParagraph"/>
        <w:numPr>
          <w:ilvl w:val="0"/>
          <w:numId w:val="18"/>
        </w:numPr>
        <w:autoSpaceDE w:val="0"/>
        <w:autoSpaceDN w:val="0"/>
        <w:adjustRightInd w:val="0"/>
        <w:spacing w:after="0" w:afterAutospacing="off" w:line="240" w:lineRule="auto"/>
        <w:rPr/>
      </w:pPr>
      <w:r w:rsidR="119C6AE8">
        <w:rPr/>
        <w:t>U</w:t>
      </w:r>
      <w:r w:rsidR="119C6AE8">
        <w:rPr/>
        <w:t xml:space="preserve">nderstand pros and cons of the different </w:t>
      </w:r>
      <w:r w:rsidR="119C6AE8">
        <w:rPr/>
        <w:t>data analysis methods</w:t>
      </w:r>
    </w:p>
    <w:p w:rsidRPr="00805624" w:rsidR="009845C0" w:rsidP="119C6AE8" w:rsidRDefault="009845C0" w14:paraId="09035C56" w14:noSpellErr="1" w14:textId="7060A261">
      <w:pPr>
        <w:pStyle w:val="ListParagraph"/>
        <w:numPr>
          <w:ilvl w:val="0"/>
          <w:numId w:val="18"/>
        </w:numPr>
        <w:autoSpaceDE w:val="0"/>
        <w:autoSpaceDN w:val="0"/>
        <w:adjustRightInd w:val="0"/>
        <w:spacing w:after="0" w:afterAutospacing="off" w:line="240" w:lineRule="auto"/>
        <w:rPr/>
      </w:pPr>
      <w:r w:rsidR="0ECA834B">
        <w:rPr/>
        <w:t>Be</w:t>
      </w:r>
      <w:r w:rsidR="0ECA834B">
        <w:rPr/>
        <w:t xml:space="preserve"> </w:t>
      </w:r>
      <w:r w:rsidR="0ECA834B">
        <w:rPr/>
        <w:t xml:space="preserve">able </w:t>
      </w:r>
      <w:r w:rsidR="0ECA834B">
        <w:rPr/>
        <w:t xml:space="preserve">to provide estimates of </w:t>
      </w:r>
      <w:r w:rsidR="0ECA834B">
        <w:rPr/>
        <w:t>requirements for storage and compute associated with analysis</w:t>
      </w:r>
    </w:p>
    <w:p w:rsidR="0ECA834B" w:rsidRDefault="0ECA834B" w14:noSpellErr="1" w14:paraId="3378AEFC" w14:textId="3CE5F087">
      <w:r>
        <w:br w:type="page"/>
      </w:r>
    </w:p>
    <w:p w:rsidR="00645A75" w:rsidP="00805624" w:rsidRDefault="003F4DE3" w14:paraId="57C9EF65" w14:textId="0A0EFDD9" w14:noSpellErr="1">
      <w:pPr>
        <w:pStyle w:val="Heading1"/>
      </w:pPr>
      <w:sdt>
        <w:sdtPr>
          <w:id w:val="-433746381"/>
          <w:alias w:val="Course materials:"/>
          <w15:appearance w15:val="hidden"/>
          <w:tag w:val="Course materials:"/>
          <w:temporary/>
          <w:showingPlcHdr/>
          <w:placeholder>
            <w:docPart w:val="3E67E8137A9C48668A49004E5D7747E5"/>
          </w:placeholder>
        </w:sdtPr>
        <w:sdtContent>
          <w:r w:rsidRPr="10F64AC4" w:rsidR="10F64AC4">
            <w:rPr>
              <w:b w:val="1"/>
              <w:bCs w:val="1"/>
              <w:color w:val="auto"/>
            </w:rPr>
            <w:t>Course Materials</w:t>
          </w:r>
        </w:sdtContent>
      </w:sdt>
    </w:p>
    <w:p w:rsidR="00645A75" w:rsidP="00887B3B" w:rsidRDefault="009B276B" w14:paraId="6FEFC35C" w14:noSpellErr="1" w14:textId="386E2FE8">
      <w:pPr>
        <w:pStyle w:val="Heading2"/>
      </w:pPr>
      <w:r w:rsidR="119C6AE8">
        <w:rPr/>
        <w:t xml:space="preserve">Optional </w:t>
      </w:r>
      <w:r w:rsidR="119C6AE8">
        <w:rPr/>
        <w:t>Text</w:t>
      </w:r>
      <w:r w:rsidR="119C6AE8">
        <w:rPr/>
        <w:t>s</w:t>
      </w:r>
    </w:p>
    <w:p w:rsidR="119C6AE8" w:rsidP="0ECA834B" w:rsidRDefault="119C6AE8" w14:paraId="38113EBE" w14:noSpellErr="1" w14:textId="2E354642">
      <w:pPr>
        <w:pStyle w:val="ListBullet"/>
        <w:numPr>
          <w:ilvl w:val="0"/>
          <w:numId w:val="17"/>
        </w:numPr>
        <w:spacing w:after="0" w:afterAutospacing="off" w:line="240" w:lineRule="auto"/>
        <w:rPr>
          <w:rFonts w:ascii="Trebuchet MS" w:hAnsi="Trebuchet MS" w:eastAsia="Trebuchet MS" w:cs="Trebuchet MS" w:asciiTheme="minorAscii" w:hAnsiTheme="minorAscii" w:eastAsiaTheme="minorAscii" w:cstheme="minorAscii"/>
          <w:sz w:val="22"/>
          <w:szCs w:val="22"/>
        </w:rPr>
      </w:pPr>
      <w:r w:rsidRPr="0ECA834B" w:rsidR="0ECA834B">
        <w:rPr>
          <w:noProof w:val="0"/>
          <w:lang w:val="en-US"/>
        </w:rPr>
        <w:t>"</w:t>
      </w:r>
      <w:r w:rsidRPr="0ECA834B" w:rsidR="0ECA834B">
        <w:rPr>
          <w:noProof w:val="0"/>
          <w:lang w:val="en-US"/>
        </w:rPr>
        <w:t>D</w:t>
      </w:r>
      <w:r w:rsidRPr="0ECA834B" w:rsidR="0ECA834B">
        <w:rPr>
          <w:noProof w:val="0"/>
          <w:lang w:val="en-US"/>
        </w:rPr>
        <w:t>ata science from scratch: first principles with python" by Joel Grus. O'Reilly Media</w:t>
      </w:r>
    </w:p>
    <w:p w:rsidR="119C6AE8" w:rsidP="119C6AE8" w:rsidRDefault="119C6AE8" w14:paraId="24183A17" w14:textId="44AF7341">
      <w:pPr>
        <w:numPr>
          <w:ilvl w:val="0"/>
          <w:numId w:val="17"/>
        </w:numPr>
        <w:spacing w:after="0" w:afterAutospacing="off" w:line="240" w:lineRule="auto"/>
        <w:rPr/>
      </w:pPr>
      <w:r w:rsidRPr="1CDB2ADF" w:rsidR="1CDB2ADF">
        <w:rPr>
          <w:noProof w:val="0"/>
          <w:lang w:val="en-US"/>
        </w:rPr>
        <w:t xml:space="preserve">"Python Data Science Handbook" by Jake </w:t>
      </w:r>
      <w:proofErr w:type="spellStart"/>
      <w:r w:rsidRPr="1CDB2ADF" w:rsidR="1CDB2ADF">
        <w:rPr>
          <w:noProof w:val="0"/>
          <w:lang w:val="en-US"/>
        </w:rPr>
        <w:t>VanderPlas</w:t>
      </w:r>
      <w:proofErr w:type="spellEnd"/>
      <w:r w:rsidRPr="1CDB2ADF" w:rsidR="1CDB2ADF">
        <w:rPr>
          <w:noProof w:val="0"/>
          <w:lang w:val="en-US"/>
        </w:rPr>
        <w:t>. O'Reilly Media</w:t>
      </w:r>
    </w:p>
    <w:p w:rsidR="119C6AE8" w:rsidP="1CDB2ADF" w:rsidRDefault="119C6AE8" w14:paraId="1F972817" w14:textId="0B638423">
      <w:pPr>
        <w:pStyle w:val="Normal"/>
        <w:numPr>
          <w:ilvl w:val="0"/>
          <w:numId w:val="17"/>
        </w:numPr>
        <w:bidi w:val="0"/>
        <w:spacing w:before="0" w:beforeAutospacing="off" w:after="0" w:afterAutospacing="off" w:line="240"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Pr="1CDB2ADF" w:rsidR="1CDB2ADF">
        <w:rPr>
          <w:noProof w:val="0"/>
          <w:lang w:val="en-US"/>
        </w:rPr>
        <w:t xml:space="preserve">"Data Wrangling with Python: Tips and Tools to Make Your Life Easier" by Jacqueline </w:t>
      </w:r>
      <w:proofErr w:type="spellStart"/>
      <w:r w:rsidRPr="1CDB2ADF" w:rsidR="1CDB2ADF">
        <w:rPr>
          <w:noProof w:val="0"/>
          <w:lang w:val="en-US"/>
        </w:rPr>
        <w:t>Kazil</w:t>
      </w:r>
      <w:proofErr w:type="spellEnd"/>
      <w:r w:rsidRPr="1CDB2ADF" w:rsidR="1CDB2ADF">
        <w:rPr>
          <w:noProof w:val="0"/>
          <w:lang w:val="en-US"/>
        </w:rPr>
        <w:t xml:space="preserve"> and Katharine </w:t>
      </w:r>
      <w:proofErr w:type="spellStart"/>
      <w:r w:rsidRPr="1CDB2ADF" w:rsidR="1CDB2ADF">
        <w:rPr>
          <w:noProof w:val="0"/>
          <w:lang w:val="en-US"/>
        </w:rPr>
        <w:t>Jarmul</w:t>
      </w:r>
      <w:proofErr w:type="spellEnd"/>
      <w:r w:rsidRPr="1CDB2ADF" w:rsidR="1CDB2ADF">
        <w:rPr>
          <w:noProof w:val="0"/>
          <w:lang w:val="en-US"/>
        </w:rPr>
        <w:t>. O'Reilly Media</w:t>
      </w:r>
    </w:p>
    <w:p w:rsidR="119C6AE8" w:rsidP="119C6AE8" w:rsidRDefault="119C6AE8" w14:noSpellErr="1" w14:paraId="1844B567" w14:textId="5DD77B85">
      <w:pPr>
        <w:numPr>
          <w:ilvl w:val="0"/>
          <w:numId w:val="17"/>
        </w:numPr>
        <w:spacing w:after="0" w:afterAutospacing="off" w:line="240" w:lineRule="auto"/>
        <w:rPr/>
      </w:pPr>
      <w:r w:rsidRPr="10F64AC4" w:rsidR="10F64AC4">
        <w:rPr>
          <w:noProof w:val="0"/>
          <w:lang w:val="en-US"/>
        </w:rPr>
        <w:t>"Think Like a Data Scientist: Tackle the data science process step-by-step" by Brian Godsey. Manning Publications</w:t>
      </w:r>
    </w:p>
    <w:p w:rsidR="10F64AC4" w:rsidP="10F64AC4" w:rsidRDefault="10F64AC4" w14:noSpellErr="1" w14:paraId="0B965FC9" w14:textId="5964C860">
      <w:pPr>
        <w:pStyle w:val="Normal"/>
        <w:spacing w:after="0" w:afterAutospacing="off" w:line="240" w:lineRule="auto"/>
        <w:ind w:left="0"/>
        <w:rPr>
          <w:noProof w:val="0"/>
          <w:lang w:val="en-US"/>
        </w:rPr>
      </w:pPr>
      <w:r w:rsidRPr="10F64AC4" w:rsidR="10F64AC4">
        <w:rPr>
          <w:noProof w:val="0"/>
          <w:lang w:val="en-US"/>
        </w:rPr>
        <w:t xml:space="preserve">Please review options at the </w:t>
      </w:r>
      <w:hyperlink r:id="R762413b675134136">
        <w:r w:rsidRPr="10F64AC4" w:rsidR="10F64AC4">
          <w:rPr>
            <w:rStyle w:val="Hyperlink"/>
            <w:noProof w:val="0"/>
            <w:lang w:val="en-US"/>
          </w:rPr>
          <w:t>UMBC library</w:t>
        </w:r>
      </w:hyperlink>
      <w:r w:rsidRPr="10F64AC4" w:rsidR="10F64AC4">
        <w:rPr>
          <w:noProof w:val="0"/>
          <w:lang w:val="en-US"/>
        </w:rPr>
        <w:t xml:space="preserve"> and PDFs available online. </w:t>
      </w:r>
    </w:p>
    <w:p w:rsidR="10F64AC4" w:rsidP="10F64AC4" w:rsidRDefault="10F64AC4" w14:noSpellErr="1" w14:paraId="425D2679" w14:textId="172A9327">
      <w:pPr>
        <w:pStyle w:val="Normal"/>
        <w:spacing w:after="0" w:afterAutospacing="off" w:line="240" w:lineRule="auto"/>
        <w:ind w:left="0"/>
        <w:rPr>
          <w:noProof w:val="0"/>
          <w:lang w:val="en-US"/>
        </w:rPr>
      </w:pPr>
    </w:p>
    <w:p w:rsidR="00645A75" w:rsidRDefault="009B276B" w14:paraId="4857B758" w14:noSpellErr="1" w14:textId="0DDD72E5">
      <w:pPr>
        <w:pStyle w:val="Heading2"/>
      </w:pPr>
      <w:r w:rsidR="10F64AC4">
        <w:rPr/>
        <w:t>Recommended Software</w:t>
      </w:r>
      <w:r w:rsidR="10F64AC4">
        <w:rPr/>
        <w:t xml:space="preserve"> and Hardware</w:t>
      </w:r>
    </w:p>
    <w:p w:rsidR="119C6AE8" w:rsidP="1CDB2ADF" w:rsidRDefault="119C6AE8" w14:paraId="3E40AE89" w14:textId="3FC07337">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1CDB2ADF">
        <w:rPr/>
        <w:t xml:space="preserve">Web browser capable of running </w:t>
      </w:r>
      <w:proofErr w:type="spellStart"/>
      <w:r w:rsidR="1CDB2ADF">
        <w:rPr/>
        <w:t>Jupyter</w:t>
      </w:r>
      <w:proofErr w:type="spellEnd"/>
      <w:r w:rsidR="1CDB2ADF">
        <w:rPr/>
        <w:t xml:space="preserve"> Notebooks</w:t>
      </w:r>
    </w:p>
    <w:p w:rsidR="10F64AC4" w:rsidP="10F64AC4" w:rsidRDefault="10F64AC4" w14:noSpellErr="1" w14:paraId="5424E55D" w14:textId="4B020250">
      <w:pPr>
        <w:pStyle w:val="ListParagraph"/>
        <w:numPr>
          <w:ilvl w:val="0"/>
          <w:numId w:val="19"/>
        </w:numPr>
        <w:bidi w:val="0"/>
        <w:spacing w:before="0" w:beforeAutospacing="off" w:after="0" w:afterAutospacing="off" w:line="259" w:lineRule="auto"/>
        <w:ind w:left="720" w:right="0" w:hanging="360"/>
        <w:jc w:val="left"/>
        <w:rPr>
          <w:rFonts w:ascii="Trebuchet MS" w:hAnsi="Trebuchet MS" w:eastAsia="Trebuchet MS" w:cs="Trebuchet MS" w:asciiTheme="minorAscii" w:hAnsiTheme="minorAscii" w:eastAsiaTheme="minorAscii" w:cstheme="minorAscii"/>
          <w:sz w:val="22"/>
          <w:szCs w:val="22"/>
        </w:rPr>
      </w:pPr>
      <w:r w:rsidR="1CDB2ADF">
        <w:rPr/>
        <w:t xml:space="preserve">A laptop. Electrical outlets are available in the classroom. </w:t>
      </w:r>
      <w:r w:rsidR="1CDB2ADF">
        <w:rPr/>
        <w:t xml:space="preserve">UMBC </w:t>
      </w:r>
      <w:r w:rsidR="1CDB2ADF">
        <w:rPr/>
        <w:t>Wi-Fi</w:t>
      </w:r>
      <w:r w:rsidR="1CDB2ADF">
        <w:rPr/>
        <w:t xml:space="preserve"> is </w:t>
      </w:r>
      <w:r w:rsidR="1CDB2ADF">
        <w:rPr/>
        <w:t>available</w:t>
      </w:r>
      <w:r w:rsidR="1CDB2ADF">
        <w:rPr/>
        <w:t>.</w:t>
      </w:r>
    </w:p>
    <w:p w:rsidR="1CDB2ADF" w:rsidP="1CDB2ADF" w:rsidRDefault="1CDB2ADF" w14:noSpellErr="1" w14:paraId="4A531725" w14:textId="26DDE456">
      <w:pPr>
        <w:pStyle w:val="ListParagraph"/>
        <w:numPr>
          <w:ilvl w:val="0"/>
          <w:numId w:val="19"/>
        </w:numPr>
        <w:bidi w:val="0"/>
        <w:spacing w:before="0" w:beforeAutospacing="off" w:after="0" w:afterAutospacing="off" w:line="259" w:lineRule="auto"/>
        <w:ind w:left="720" w:right="0" w:hanging="360"/>
        <w:jc w:val="left"/>
        <w:rPr>
          <w:sz w:val="22"/>
          <w:szCs w:val="22"/>
        </w:rPr>
      </w:pPr>
      <w:r w:rsidR="1CDB2ADF">
        <w:rPr/>
        <w:t xml:space="preserve">Paper and pen or pencil for in class exercises. </w:t>
      </w:r>
    </w:p>
    <w:p w:rsidR="119C6AE8" w:rsidP="119C6AE8" w:rsidRDefault="119C6AE8" w14:paraId="7D79145A" w14:textId="7E8AA2F5">
      <w:pPr>
        <w:pStyle w:val="Normal"/>
        <w:bidi w:val="0"/>
        <w:spacing w:before="0" w:beforeAutospacing="off" w:after="0" w:afterAutospacing="off" w:line="259" w:lineRule="auto"/>
        <w:ind w:left="360" w:right="0" w:hanging="360"/>
        <w:jc w:val="left"/>
      </w:pPr>
    </w:p>
    <w:p w:rsidR="001C632A" w:rsidP="001C632A" w:rsidRDefault="001C632A" w14:paraId="654EF89C" w14:textId="6870FD3E" w14:noSpellErr="1">
      <w:pPr>
        <w:pStyle w:val="Heading2"/>
      </w:pPr>
      <w:r w:rsidR="10F64AC4">
        <w:rPr/>
        <w:t>Course Format and Assignments</w:t>
      </w:r>
    </w:p>
    <w:p w:rsidR="001C632A" w:rsidP="001C632A" w:rsidRDefault="005B70B3" w14:paraId="21A45B5B" w14:noSpellErr="1" w14:textId="5182C9C2">
      <w:r w:rsidR="119C6AE8">
        <w:rPr/>
        <w:t xml:space="preserve">The students will complete </w:t>
      </w:r>
      <w:r w:rsidR="119C6AE8">
        <w:rPr/>
        <w:t xml:space="preserve">assigned </w:t>
      </w:r>
      <w:r w:rsidR="119C6AE8">
        <w:rPr/>
        <w:t>homework</w:t>
      </w:r>
      <w:r w:rsidR="119C6AE8">
        <w:rPr/>
        <w:t>,</w:t>
      </w:r>
      <w:r w:rsidR="119C6AE8">
        <w:rPr/>
        <w:t xml:space="preserve"> a midterm </w:t>
      </w:r>
      <w:r w:rsidR="119C6AE8">
        <w:rPr/>
        <w:t>project</w:t>
      </w:r>
      <w:r w:rsidR="119C6AE8">
        <w:rPr/>
        <w:t xml:space="preserve"> and a </w:t>
      </w:r>
      <w:r w:rsidR="119C6AE8">
        <w:rPr/>
        <w:t>final</w:t>
      </w:r>
      <w:r w:rsidR="119C6AE8">
        <w:rPr/>
        <w:t xml:space="preserve"> project</w:t>
      </w:r>
      <w:r w:rsidR="119C6AE8">
        <w:rPr/>
        <w:t xml:space="preserve"> with presentation</w:t>
      </w:r>
      <w:r w:rsidR="119C6AE8">
        <w:rPr/>
        <w:t>. This course incorporates a variety of hands-on labs and practical exercises to engage students and prepare them for challenges they may encounter in the workplace.</w:t>
      </w:r>
    </w:p>
    <w:p w:rsidR="00D72B79" w:rsidP="001C632A" w:rsidRDefault="00D72B79" w14:paraId="04EE3424" w14:textId="14C80175" w14:noSpellErr="1">
      <w:r w:rsidR="10F64AC4">
        <w:rPr/>
        <w:t xml:space="preserve">The </w:t>
      </w:r>
      <w:r w:rsidR="10F64AC4">
        <w:rPr/>
        <w:t>final</w:t>
      </w:r>
      <w:r w:rsidR="10F64AC4">
        <w:rPr/>
        <w:t xml:space="preserve"> project will provide students </w:t>
      </w:r>
      <w:r w:rsidR="10F64AC4">
        <w:rPr/>
        <w:t xml:space="preserve">opportunity </w:t>
      </w:r>
      <w:r w:rsidR="10F64AC4">
        <w:rPr/>
        <w:t xml:space="preserve">to showcase what they have learned in a format </w:t>
      </w:r>
      <w:r w:rsidR="10F64AC4">
        <w:rPr/>
        <w:t>similar to</w:t>
      </w:r>
      <w:r w:rsidR="10F64AC4">
        <w:rPr/>
        <w:t xml:space="preserve"> what </w:t>
      </w:r>
      <w:r w:rsidR="10F64AC4">
        <w:rPr/>
        <w:t>th</w:t>
      </w:r>
      <w:r w:rsidR="10F64AC4">
        <w:rPr/>
        <w:t>e</w:t>
      </w:r>
      <w:r w:rsidR="10F64AC4">
        <w:rPr/>
        <w:t>y</w:t>
      </w:r>
      <w:r w:rsidR="10F64AC4">
        <w:rPr/>
        <w:t xml:space="preserve"> will encounter in a professional work setting. </w:t>
      </w:r>
    </w:p>
    <w:p w:rsidR="009A0819" w:rsidP="001C632A" w:rsidRDefault="009A0819" w14:paraId="26D6CBC1" w14:textId="77777777"/>
    <w:p w:rsidR="00B1750C" w:rsidP="00B1750C" w:rsidRDefault="00B1750C" w14:paraId="29985621" w14:noSpellErr="1" w14:textId="0ABABBF4">
      <w:pPr>
        <w:pStyle w:val="Heading2"/>
      </w:pPr>
      <w:r w:rsidR="119C6AE8">
        <w:rPr/>
        <w:t xml:space="preserve">Course Communication </w:t>
      </w:r>
    </w:p>
    <w:p w:rsidR="00B1750C" w:rsidP="119C6AE8" w:rsidRDefault="00B1750C" w14:paraId="6BCCDF58" w14:noSpellErr="1" w14:textId="1946E403">
      <w:pPr>
        <w:pStyle w:val="Normal"/>
      </w:pPr>
      <w:r w:rsidR="2E098D36">
        <w:rPr/>
        <w:t xml:space="preserve">I use </w:t>
      </w:r>
      <w:r w:rsidR="2E098D36">
        <w:rPr/>
        <w:t xml:space="preserve">the </w:t>
      </w:r>
      <w:r w:rsidR="2E098D36">
        <w:rPr/>
        <w:t xml:space="preserve">Slack channel at </w:t>
      </w:r>
      <w:hyperlink r:id="Re1724b8a37d44ea9">
        <w:r w:rsidRPr="2E098D36" w:rsidR="2E098D36">
          <w:rPr>
            <w:rStyle w:val="Hyperlink"/>
            <w:rFonts w:ascii="Trebuchet MS" w:hAnsi="Trebuchet MS" w:eastAsia="Trebuchet MS" w:cs="Trebuchet MS"/>
            <w:noProof w:val="0"/>
            <w:sz w:val="22"/>
            <w:szCs w:val="22"/>
            <w:lang w:val="en-US"/>
          </w:rPr>
          <w:t>https://umbcdatasci.slack.com/messages</w:t>
        </w:r>
      </w:hyperlink>
      <w:r w:rsidR="2E098D36">
        <w:rPr/>
        <w:t xml:space="preserve"> for addressing questions. </w:t>
      </w:r>
    </w:p>
    <w:p w:rsidR="00EB0970" w:rsidP="001C632A" w:rsidRDefault="00EB0970" w14:paraId="3BD91ACE" w14:textId="77777777"/>
    <w:p w:rsidR="001C632A" w:rsidP="001C632A" w:rsidRDefault="00FE44B0" w14:paraId="79AF5EDE" w14:textId="0AC90BB5" w14:noSpellErr="1">
      <w:pPr>
        <w:pStyle w:val="Heading2"/>
      </w:pPr>
      <w:r w:rsidR="10F64AC4">
        <w:rPr/>
        <w:t>Grading Criteria</w:t>
      </w:r>
    </w:p>
    <w:p w:rsidR="001C632A" w:rsidP="001C632A" w:rsidRDefault="007F631E" w14:paraId="57D75951" w14:textId="06C4E19F" w14:noSpellErr="1">
      <w:r w:rsidR="10F64AC4">
        <w:rPr/>
        <w:t xml:space="preserve">Students are expected to participate in class discussions. </w:t>
      </w:r>
    </w:p>
    <w:tbl>
      <w:tblPr>
        <w:tblStyle w:val="SyllabusTable-NoBorders"/>
        <w:tblW w:w="0" w:type="auto"/>
        <w:tblLook w:val="04A0" w:firstRow="1" w:lastRow="0" w:firstColumn="1" w:lastColumn="0" w:noHBand="0" w:noVBand="1"/>
      </w:tblPr>
      <w:tblGrid>
        <w:gridCol w:w="5112"/>
        <w:gridCol w:w="5112"/>
      </w:tblGrid>
      <w:tr w:rsidR="00B87E72" w:rsidTr="10F64AC4" w14:paraId="75E0874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B87E72" w14:paraId="46A22168" w14:textId="77777777" w14:noSpellErr="1">
            <w:r w:rsidR="10F64AC4">
              <w:rPr/>
              <w:t>Course work</w:t>
            </w:r>
          </w:p>
        </w:tc>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B87E72" w14:paraId="54E87BC1" w14:textId="77777777" w14:noSpellErr="1">
            <w:r w:rsidR="10F64AC4">
              <w:rPr/>
              <w:t>Grade Distribution</w:t>
            </w:r>
          </w:p>
        </w:tc>
      </w:tr>
      <w:tr w:rsidR="00B87E72" w:rsidTr="10F64AC4" w14:paraId="7C15C5E9" w14:textId="77777777">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B87E72" w14:paraId="41B3C6A1" w14:noSpellErr="1" w14:textId="305C63C7">
            <w:r w:rsidR="119C6AE8">
              <w:rPr/>
              <w:t>Attendance and Participation</w:t>
            </w:r>
          </w:p>
        </w:tc>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2C1625" w14:paraId="28D7DBBE" w14:textId="0FD65BED" w14:noSpellErr="1">
            <w:r w:rsidR="10F64AC4">
              <w:rPr/>
              <w:t>1</w:t>
            </w:r>
            <w:r w:rsidR="10F64AC4">
              <w:rPr/>
              <w:t>0</w:t>
            </w:r>
            <w:r w:rsidR="10F64AC4">
              <w:rPr/>
              <w:t>%</w:t>
            </w:r>
          </w:p>
        </w:tc>
      </w:tr>
      <w:tr w:rsidR="00B87E72" w:rsidTr="10F64AC4" w14:paraId="68F5AC0C" w14:textId="77777777">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B87E72" w14:paraId="4C4C293C" w14:noSpellErr="1" w14:textId="568DD89B">
            <w:r w:rsidR="119C6AE8">
              <w:rPr/>
              <w:t>Homework</w:t>
            </w:r>
          </w:p>
        </w:tc>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F1326B" w14:paraId="20D6BBF7" w14:noSpellErr="1" w14:textId="6CA7402C">
            <w:r w:rsidR="119C6AE8">
              <w:rPr/>
              <w:t>3</w:t>
            </w:r>
            <w:r w:rsidR="119C6AE8">
              <w:rPr/>
              <w:t>0%</w:t>
            </w:r>
          </w:p>
        </w:tc>
      </w:tr>
      <w:tr w:rsidR="002C1625" w:rsidTr="10F64AC4" w14:paraId="74484A78" w14:textId="77777777">
        <w:tc>
          <w:tcPr>
            <w:cnfStyle w:val="000000000000" w:firstRow="0" w:lastRow="0" w:firstColumn="0" w:lastColumn="0" w:oddVBand="0" w:evenVBand="0" w:oddHBand="0" w:evenHBand="0" w:firstRowFirstColumn="0" w:firstRowLastColumn="0" w:lastRowFirstColumn="0" w:lastRowLastColumn="0"/>
            <w:tcW w:w="5112" w:type="dxa"/>
            <w:tcMar/>
          </w:tcPr>
          <w:p w:rsidR="002C1625" w:rsidP="00906A99" w:rsidRDefault="002C1625" w14:paraId="100816D0" w14:noSpellErr="1" w14:textId="144A0D05">
            <w:r w:rsidR="119C6AE8">
              <w:rPr/>
              <w:t xml:space="preserve">Midterm </w:t>
            </w:r>
            <w:r w:rsidR="119C6AE8">
              <w:rPr/>
              <w:t>project</w:t>
            </w:r>
          </w:p>
        </w:tc>
        <w:tc>
          <w:tcPr>
            <w:cnfStyle w:val="000000000000" w:firstRow="0" w:lastRow="0" w:firstColumn="0" w:lastColumn="0" w:oddVBand="0" w:evenVBand="0" w:oddHBand="0" w:evenHBand="0" w:firstRowFirstColumn="0" w:firstRowLastColumn="0" w:lastRowFirstColumn="0" w:lastRowLastColumn="0"/>
            <w:tcW w:w="5112" w:type="dxa"/>
            <w:tcMar/>
          </w:tcPr>
          <w:p w:rsidR="002C1625" w:rsidP="00906A99" w:rsidRDefault="00CD79DE" w14:paraId="215FD3AD" w14:noSpellErr="1" w14:textId="649D7981">
            <w:r w:rsidR="119C6AE8">
              <w:rPr/>
              <w:t>3</w:t>
            </w:r>
            <w:r w:rsidR="119C6AE8">
              <w:rPr/>
              <w:t>0%</w:t>
            </w:r>
          </w:p>
        </w:tc>
      </w:tr>
      <w:tr w:rsidR="00B87E72" w:rsidTr="10F64AC4" w14:paraId="784313EC" w14:textId="77777777">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CD79DE" w14:paraId="2E2C2178" w14:noSpellErr="1" w14:textId="23266E1F">
            <w:r w:rsidR="119C6AE8">
              <w:rPr/>
              <w:t>Final</w:t>
            </w:r>
            <w:r w:rsidR="119C6AE8">
              <w:rPr/>
              <w:t xml:space="preserve"> Project and Presentation</w:t>
            </w:r>
          </w:p>
        </w:tc>
        <w:tc>
          <w:tcPr>
            <w:cnfStyle w:val="000000000000" w:firstRow="0" w:lastRow="0" w:firstColumn="0" w:lastColumn="0" w:oddVBand="0" w:evenVBand="0" w:oddHBand="0" w:evenHBand="0" w:firstRowFirstColumn="0" w:firstRowLastColumn="0" w:lastRowFirstColumn="0" w:lastRowLastColumn="0"/>
            <w:tcW w:w="5112" w:type="dxa"/>
            <w:tcMar/>
          </w:tcPr>
          <w:p w:rsidR="00B87E72" w:rsidP="00906A99" w:rsidRDefault="00CD79DE" w14:paraId="6E0CB32F" w14:noSpellErr="1" w14:textId="68A8794E">
            <w:r w:rsidR="119C6AE8">
              <w:rPr/>
              <w:t>3</w:t>
            </w:r>
            <w:r w:rsidR="119C6AE8">
              <w:rPr/>
              <w:t>0%</w:t>
            </w:r>
          </w:p>
        </w:tc>
      </w:tr>
    </w:tbl>
    <w:p w:rsidR="00B87E72" w:rsidP="001C632A" w:rsidRDefault="00B87E72" w14:paraId="360A5D18" w14:textId="580B9B59"/>
    <w:p w:rsidR="00B86F26" w:rsidP="001C632A" w:rsidRDefault="00B86F26" w14:paraId="505390EE" w14:textId="5F88A3C6" w14:noSpellErr="1">
      <w:r w:rsidR="10F64AC4">
        <w:rPr/>
        <w:t>Final Grade will be computed as follows:</w:t>
      </w:r>
    </w:p>
    <w:tbl>
      <w:tblPr>
        <w:tblStyle w:val="PlainTable3"/>
        <w:tblW w:w="0" w:type="auto"/>
        <w:tblInd w:w="0" w:type="dxa"/>
        <w:tblLayout w:type="fixed"/>
        <w:tblLook w:val="0600" w:firstRow="0" w:lastRow="0" w:firstColumn="0" w:lastColumn="0" w:noHBand="1" w:noVBand="1"/>
      </w:tblPr>
      <w:tblGrid>
        <w:gridCol w:w="1365"/>
        <w:gridCol w:w="1200"/>
      </w:tblGrid>
      <w:tr w:rsidR="119C6AE8" w:rsidTr="0ECA834B" w14:paraId="67E75741">
        <w:tc>
          <w:tcPr>
            <w:cnfStyle w:val="000000000000" w:firstRow="0" w:lastRow="0" w:firstColumn="0" w:lastColumn="0" w:oddVBand="0" w:evenVBand="0" w:oddHBand="0" w:evenHBand="0" w:firstRowFirstColumn="0" w:firstRowLastColumn="0" w:lastRowFirstColumn="0" w:lastRowLastColumn="0"/>
            <w:tcW w:w="1365" w:type="dxa"/>
            <w:tcMar/>
          </w:tcPr>
          <w:p w:rsidR="119C6AE8" w:rsidP="119C6AE8" w:rsidRDefault="119C6AE8" w14:noSpellErr="1" w14:paraId="4EA6C9D4" w14:textId="2C4B75FE">
            <w:pPr>
              <w:pStyle w:val="Normal"/>
              <w:rPr>
                <w:b w:val="0"/>
                <w:bCs w:val="0"/>
              </w:rPr>
            </w:pPr>
            <w:r w:rsidR="119C6AE8">
              <w:rPr>
                <w:b w:val="0"/>
                <w:bCs w:val="0"/>
              </w:rPr>
              <w:t>90-100%</w:t>
            </w:r>
          </w:p>
        </w:tc>
        <w:tc>
          <w:tcPr>
            <w:cnfStyle w:val="000000000000" w:firstRow="0" w:lastRow="0" w:firstColumn="0" w:lastColumn="0" w:oddVBand="0" w:evenVBand="0" w:oddHBand="0" w:evenHBand="0" w:firstRowFirstColumn="0" w:firstRowLastColumn="0" w:lastRowFirstColumn="0" w:lastRowLastColumn="0"/>
            <w:tcW w:w="1200" w:type="dxa"/>
            <w:tcMar/>
          </w:tcPr>
          <w:p w:rsidR="119C6AE8" w:rsidP="119C6AE8" w:rsidRDefault="119C6AE8" w14:noSpellErr="1" w14:paraId="2A57CCA5" w14:textId="2E1116B3">
            <w:pPr>
              <w:pStyle w:val="Normal"/>
              <w:rPr>
                <w:b w:val="0"/>
                <w:bCs w:val="0"/>
              </w:rPr>
            </w:pPr>
            <w:r w:rsidR="119C6AE8">
              <w:rPr>
                <w:b w:val="0"/>
                <w:bCs w:val="0"/>
              </w:rPr>
              <w:t>A</w:t>
            </w:r>
          </w:p>
        </w:tc>
      </w:tr>
      <w:tr w:rsidR="119C6AE8" w:rsidTr="0ECA834B" w14:paraId="7B7AF3E0">
        <w:tc>
          <w:tcPr>
            <w:cnfStyle w:val="000000000000" w:firstRow="0" w:lastRow="0" w:firstColumn="0" w:lastColumn="0" w:oddVBand="0" w:evenVBand="0" w:oddHBand="0" w:evenHBand="0" w:firstRowFirstColumn="0" w:firstRowLastColumn="0" w:lastRowFirstColumn="0" w:lastRowLastColumn="0"/>
            <w:tcW w:w="1365" w:type="dxa"/>
            <w:tcMar/>
          </w:tcPr>
          <w:p w:rsidR="119C6AE8" w:rsidP="119C6AE8" w:rsidRDefault="119C6AE8" w14:noSpellErr="1" w14:paraId="7617A02F" w14:textId="712EB549">
            <w:pPr>
              <w:pStyle w:val="Normal"/>
              <w:rPr>
                <w:b w:val="0"/>
                <w:bCs w:val="0"/>
              </w:rPr>
            </w:pPr>
            <w:r w:rsidR="119C6AE8">
              <w:rPr>
                <w:b w:val="0"/>
                <w:bCs w:val="0"/>
              </w:rPr>
              <w:t>80 to 89%</w:t>
            </w:r>
          </w:p>
        </w:tc>
        <w:tc>
          <w:tcPr>
            <w:cnfStyle w:val="000000000000" w:firstRow="0" w:lastRow="0" w:firstColumn="0" w:lastColumn="0" w:oddVBand="0" w:evenVBand="0" w:oddHBand="0" w:evenHBand="0" w:firstRowFirstColumn="0" w:firstRowLastColumn="0" w:lastRowFirstColumn="0" w:lastRowLastColumn="0"/>
            <w:tcW w:w="1200" w:type="dxa"/>
            <w:tcMar/>
          </w:tcPr>
          <w:p w:rsidR="119C6AE8" w:rsidP="119C6AE8" w:rsidRDefault="119C6AE8" w14:noSpellErr="1" w14:paraId="1FCA492E" w14:textId="3165A80A">
            <w:pPr>
              <w:pStyle w:val="Normal"/>
              <w:rPr>
                <w:b w:val="0"/>
                <w:bCs w:val="0"/>
              </w:rPr>
            </w:pPr>
            <w:r w:rsidR="119C6AE8">
              <w:rPr>
                <w:b w:val="0"/>
                <w:bCs w:val="0"/>
              </w:rPr>
              <w:t>B</w:t>
            </w:r>
          </w:p>
        </w:tc>
      </w:tr>
      <w:tr w:rsidR="119C6AE8" w:rsidTr="0ECA834B" w14:paraId="0E052A05">
        <w:tc>
          <w:tcPr>
            <w:cnfStyle w:val="000000000000" w:firstRow="0" w:lastRow="0" w:firstColumn="0" w:lastColumn="0" w:oddVBand="0" w:evenVBand="0" w:oddHBand="0" w:evenHBand="0" w:firstRowFirstColumn="0" w:firstRowLastColumn="0" w:lastRowFirstColumn="0" w:lastRowLastColumn="0"/>
            <w:tcW w:w="1365" w:type="dxa"/>
            <w:tcMar/>
          </w:tcPr>
          <w:p w:rsidR="119C6AE8" w:rsidP="119C6AE8" w:rsidRDefault="119C6AE8" w14:noSpellErr="1" w14:paraId="16D99B28" w14:textId="6645E288">
            <w:pPr>
              <w:pStyle w:val="Normal"/>
              <w:rPr>
                <w:b w:val="0"/>
                <w:bCs w:val="0"/>
              </w:rPr>
            </w:pPr>
            <w:r w:rsidR="119C6AE8">
              <w:rPr>
                <w:b w:val="0"/>
                <w:bCs w:val="0"/>
              </w:rPr>
              <w:t>70 to 79%</w:t>
            </w:r>
          </w:p>
        </w:tc>
        <w:tc>
          <w:tcPr>
            <w:cnfStyle w:val="000000000000" w:firstRow="0" w:lastRow="0" w:firstColumn="0" w:lastColumn="0" w:oddVBand="0" w:evenVBand="0" w:oddHBand="0" w:evenHBand="0" w:firstRowFirstColumn="0" w:firstRowLastColumn="0" w:lastRowFirstColumn="0" w:lastRowLastColumn="0"/>
            <w:tcW w:w="1200" w:type="dxa"/>
            <w:tcMar/>
          </w:tcPr>
          <w:p w:rsidR="119C6AE8" w:rsidP="119C6AE8" w:rsidRDefault="119C6AE8" w14:noSpellErr="1" w14:paraId="028A291C" w14:textId="3936A385">
            <w:pPr>
              <w:pStyle w:val="Normal"/>
              <w:rPr>
                <w:b w:val="0"/>
                <w:bCs w:val="0"/>
              </w:rPr>
            </w:pPr>
            <w:r w:rsidR="119C6AE8">
              <w:rPr>
                <w:b w:val="0"/>
                <w:bCs w:val="0"/>
              </w:rPr>
              <w:t>C</w:t>
            </w:r>
          </w:p>
        </w:tc>
      </w:tr>
      <w:tr w:rsidR="119C6AE8" w:rsidTr="0ECA834B" w14:paraId="20A3D1AC">
        <w:tc>
          <w:tcPr>
            <w:cnfStyle w:val="000000000000" w:firstRow="0" w:lastRow="0" w:firstColumn="0" w:lastColumn="0" w:oddVBand="0" w:evenVBand="0" w:oddHBand="0" w:evenHBand="0" w:firstRowFirstColumn="0" w:firstRowLastColumn="0" w:lastRowFirstColumn="0" w:lastRowLastColumn="0"/>
            <w:tcW w:w="1365" w:type="dxa"/>
            <w:tcMar/>
          </w:tcPr>
          <w:p w:rsidR="119C6AE8" w:rsidP="119C6AE8" w:rsidRDefault="119C6AE8" w14:noSpellErr="1" w14:paraId="04AC6FDB" w14:textId="5C2E8E92">
            <w:pPr>
              <w:pStyle w:val="Normal"/>
              <w:rPr>
                <w:b w:val="0"/>
                <w:bCs w:val="0"/>
              </w:rPr>
            </w:pPr>
            <w:r w:rsidR="119C6AE8">
              <w:rPr>
                <w:b w:val="0"/>
                <w:bCs w:val="0"/>
              </w:rPr>
              <w:t>60 to 69%</w:t>
            </w:r>
          </w:p>
        </w:tc>
        <w:tc>
          <w:tcPr>
            <w:cnfStyle w:val="000000000000" w:firstRow="0" w:lastRow="0" w:firstColumn="0" w:lastColumn="0" w:oddVBand="0" w:evenVBand="0" w:oddHBand="0" w:evenHBand="0" w:firstRowFirstColumn="0" w:firstRowLastColumn="0" w:lastRowFirstColumn="0" w:lastRowLastColumn="0"/>
            <w:tcW w:w="1200" w:type="dxa"/>
            <w:tcMar/>
          </w:tcPr>
          <w:p w:rsidR="119C6AE8" w:rsidP="119C6AE8" w:rsidRDefault="119C6AE8" w14:noSpellErr="1" w14:paraId="68206C89" w14:textId="3C2EB7D9">
            <w:pPr>
              <w:pStyle w:val="Normal"/>
              <w:rPr>
                <w:b w:val="0"/>
                <w:bCs w:val="0"/>
              </w:rPr>
            </w:pPr>
            <w:r w:rsidR="119C6AE8">
              <w:rPr>
                <w:b w:val="0"/>
                <w:bCs w:val="0"/>
              </w:rPr>
              <w:t>D</w:t>
            </w:r>
          </w:p>
        </w:tc>
      </w:tr>
      <w:tr w:rsidR="119C6AE8" w:rsidTr="0ECA834B" w14:paraId="5BCD0238">
        <w:tc>
          <w:tcPr>
            <w:cnfStyle w:val="000000000000" w:firstRow="0" w:lastRow="0" w:firstColumn="0" w:lastColumn="0" w:oddVBand="0" w:evenVBand="0" w:oddHBand="0" w:evenHBand="0" w:firstRowFirstColumn="0" w:firstRowLastColumn="0" w:lastRowFirstColumn="0" w:lastRowLastColumn="0"/>
            <w:tcW w:w="1365" w:type="dxa"/>
            <w:tcMar/>
          </w:tcPr>
          <w:p w:rsidR="119C6AE8" w:rsidP="119C6AE8" w:rsidRDefault="119C6AE8" w14:noSpellErr="1" w14:paraId="50643160" w14:textId="214313CC">
            <w:pPr>
              <w:pStyle w:val="Normal"/>
              <w:rPr>
                <w:b w:val="0"/>
                <w:bCs w:val="0"/>
              </w:rPr>
            </w:pPr>
            <w:r w:rsidR="119C6AE8">
              <w:rPr>
                <w:b w:val="0"/>
                <w:bCs w:val="0"/>
              </w:rPr>
              <w:t>&lt;60</w:t>
            </w:r>
          </w:p>
        </w:tc>
        <w:tc>
          <w:tcPr>
            <w:cnfStyle w:val="000000000000" w:firstRow="0" w:lastRow="0" w:firstColumn="0" w:lastColumn="0" w:oddVBand="0" w:evenVBand="0" w:oddHBand="0" w:evenHBand="0" w:firstRowFirstColumn="0" w:firstRowLastColumn="0" w:lastRowFirstColumn="0" w:lastRowLastColumn="0"/>
            <w:tcW w:w="1200" w:type="dxa"/>
            <w:tcMar/>
          </w:tcPr>
          <w:p w:rsidR="119C6AE8" w:rsidP="119C6AE8" w:rsidRDefault="119C6AE8" w14:noSpellErr="1" w14:paraId="4D5E6769" w14:textId="0FB153F2">
            <w:pPr>
              <w:pStyle w:val="Normal"/>
              <w:rPr>
                <w:b w:val="0"/>
                <w:bCs w:val="0"/>
              </w:rPr>
            </w:pPr>
            <w:r w:rsidR="119C6AE8">
              <w:rPr>
                <w:b w:val="0"/>
                <w:bCs w:val="0"/>
              </w:rPr>
              <w:t>F</w:t>
            </w:r>
          </w:p>
        </w:tc>
      </w:tr>
    </w:tbl>
    <w:p w:rsidR="0ECA834B" w:rsidRDefault="0ECA834B" w14:noSpellErr="1" w14:paraId="23D4FE4C" w14:textId="115965C5">
      <w:r>
        <w:br w:type="page"/>
      </w:r>
    </w:p>
    <w:p w:rsidR="00FE44B0" w:rsidP="00FE44B0" w:rsidRDefault="00FE44B0" w14:paraId="00DAE772" w14:textId="25C24DE7" w14:noSpellErr="1">
      <w:pPr>
        <w:pStyle w:val="Heading2"/>
      </w:pPr>
      <w:r w:rsidR="1CDB2ADF">
        <w:rPr/>
        <w:t>Course Policies</w:t>
      </w:r>
    </w:p>
    <w:p w:rsidR="00776F28" w:rsidP="00FE44B0" w:rsidRDefault="00776F28" w14:paraId="4B6E438A" w14:textId="77777777" w14:noSpellErr="1">
      <w:r w:rsidR="10F64AC4">
        <w:rPr/>
        <w:t>UMBC provides a range of writing assistance, which can be found in the following:</w:t>
      </w:r>
    </w:p>
    <w:p w:rsidR="00FE44B0" w:rsidP="003324B4" w:rsidRDefault="00776F28" w14:paraId="68EDA640" w14:textId="69142B44" w14:noSpellErr="1">
      <w:pPr>
        <w:pStyle w:val="ListParagraph"/>
        <w:numPr>
          <w:ilvl w:val="0"/>
          <w:numId w:val="20"/>
        </w:numPr>
        <w:rPr/>
      </w:pPr>
      <w:r w:rsidR="10F64AC4">
        <w:rPr/>
        <w:t xml:space="preserve">The Writing Center: </w:t>
      </w:r>
      <w:hyperlink r:id="R688ec38b349e47e3">
        <w:r w:rsidRPr="10F64AC4" w:rsidR="10F64AC4">
          <w:rPr>
            <w:rStyle w:val="Hyperlink"/>
          </w:rPr>
          <w:t>http://lrc.umbc.edu/tutor/writing-center/</w:t>
        </w:r>
      </w:hyperlink>
      <w:r w:rsidR="10F64AC4">
        <w:rPr/>
        <w:t xml:space="preserve"> </w:t>
      </w:r>
    </w:p>
    <w:p w:rsidR="00776F28" w:rsidP="003324B4" w:rsidRDefault="00776F28" w14:paraId="45CCCA70" w14:textId="39A5D336" w14:noSpellErr="1">
      <w:pPr>
        <w:pStyle w:val="ListParagraph"/>
        <w:numPr>
          <w:ilvl w:val="0"/>
          <w:numId w:val="20"/>
        </w:numPr>
        <w:rPr/>
      </w:pPr>
      <w:r w:rsidR="10F64AC4">
        <w:rPr/>
        <w:t xml:space="preserve">Research Guides &amp; Tutorials: </w:t>
      </w:r>
      <w:hyperlink r:id="Rd21979d86fb64e69">
        <w:r w:rsidRPr="10F64AC4" w:rsidR="10F64AC4">
          <w:rPr>
            <w:rStyle w:val="Hyperlink"/>
          </w:rPr>
          <w:t>http://lib.guides.umbc.edu/tutorial</w:t>
        </w:r>
      </w:hyperlink>
      <w:r w:rsidR="10F64AC4">
        <w:rPr/>
        <w:t xml:space="preserve"> </w:t>
      </w:r>
    </w:p>
    <w:p w:rsidR="001408A6" w:rsidP="00FE44B0" w:rsidRDefault="001408A6" w14:paraId="568D7EC7" w14:textId="36EEC1ED" w14:noSpellErr="1">
      <w:r w:rsidR="10F64AC4">
        <w:rPr/>
        <w:t>Failure to follow guidelines for each assignment, including the required format, style, length, and submission may result in at least one-letter-grade reduction on the assignment depending on the type or number of transgressions.</w:t>
      </w:r>
    </w:p>
    <w:p w:rsidR="00776F28" w:rsidP="00FE44B0" w:rsidRDefault="00776F28" w14:paraId="29A4923D" w14:textId="429BA7BC" w14:noSpellErr="1">
      <w:r w:rsidR="10F64AC4">
        <w:rPr/>
        <w:t xml:space="preserve">Late/incomplete assignments will be accepted if an extension has been agreed to in advance. Emergency situations will be handled on a case by case basis with appropriate justification or documentation.  </w:t>
      </w:r>
    </w:p>
    <w:p w:rsidR="00987FB9" w:rsidP="00FE44B0" w:rsidRDefault="00987FB9" w14:paraId="687EC238" w14:textId="1CF747FE" w14:noSpellErr="1">
      <w:r w:rsidR="10F64AC4">
        <w:rPr/>
        <w:t>Incomplete grades are granted only for extenuati</w:t>
      </w:r>
      <w:r w:rsidR="10F64AC4">
        <w:rPr/>
        <w:t xml:space="preserve">ng </w:t>
      </w:r>
      <w:r w:rsidR="10F64AC4">
        <w:rPr/>
        <w:t>circumstances and your request is made before the last week of class.</w:t>
      </w:r>
    </w:p>
    <w:p w:rsidR="004473F7" w:rsidP="00FE44B0" w:rsidRDefault="004473F7" w14:paraId="5591AF1E" w14:textId="77777777"/>
    <w:p w:rsidR="00FE44B0" w:rsidP="00FE44B0" w:rsidRDefault="00FE44B0" w14:paraId="354CE197" w14:textId="43B66537" w14:noSpellErr="1">
      <w:pPr>
        <w:pStyle w:val="Heading2"/>
      </w:pPr>
      <w:r w:rsidR="10F64AC4">
        <w:rPr/>
        <w:t>Academic Integrity</w:t>
      </w:r>
    </w:p>
    <w:p w:rsidR="00D14C3D" w:rsidP="00A33E15" w:rsidRDefault="00A33E15" w14:paraId="49E353C6" w14:textId="77777777" w14:noSpellErr="1">
      <w:r w:rsidR="10F64AC4">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w:t>
      </w:r>
      <w:r w:rsidR="10F64AC4">
        <w:rPr/>
        <w:t xml:space="preserve">these acts are all forms of academic dishonesty, and they are wrong.  Academic misconduct could result in disciplinary action that may include, but is not limited to failure, suspension or dismissal.  </w:t>
      </w:r>
    </w:p>
    <w:p w:rsidR="00A33E15" w:rsidP="119C6AE8" w:rsidRDefault="00606340" w14:paraId="4755D76E" w14:noSpellErr="1" w14:textId="2163EB69">
      <w:pPr>
        <w:pStyle w:val="Normal"/>
      </w:pPr>
      <w:r w:rsidR="119C6AE8">
        <w:rPr/>
        <w:t xml:space="preserve">Refer to the UMBC policy </w:t>
      </w:r>
      <w:r w:rsidR="119C6AE8">
        <w:rPr/>
        <w:t xml:space="preserve">on Academic Integrity: </w:t>
      </w:r>
      <w:hyperlink r:id="R9fd6c72d769d49ed">
        <w:r w:rsidRPr="119C6AE8" w:rsidR="119C6AE8">
          <w:rPr>
            <w:rStyle w:val="Hyperlink"/>
            <w:rFonts w:ascii="Trebuchet MS" w:hAnsi="Trebuchet MS" w:eastAsia="Trebuchet MS" w:cs="Trebuchet MS"/>
            <w:noProof w:val="0"/>
            <w:sz w:val="22"/>
            <w:szCs w:val="22"/>
            <w:lang w:val="en-US"/>
          </w:rPr>
          <w:t>http://catalog.umbc.edu/content.php?catoid=17&amp;navoid=879#academic-integrity</w:t>
        </w:r>
      </w:hyperlink>
      <w:r w:rsidR="119C6AE8">
        <w:rPr/>
        <w:t>.</w:t>
      </w:r>
    </w:p>
    <w:p w:rsidR="00790708" w:rsidP="00A33E15" w:rsidRDefault="00790708" w14:paraId="1A1635B5" w14:textId="77777777"/>
    <w:p w:rsidR="003D64FA" w:rsidP="003D64FA" w:rsidRDefault="003D64FA" w14:paraId="5C7B3344" w14:textId="62935B25" w14:noSpellErr="1">
      <w:pPr>
        <w:pStyle w:val="Heading2"/>
      </w:pPr>
      <w:r w:rsidR="10F64AC4">
        <w:rPr/>
        <w:t>Student Disability Services (SDS)</w:t>
      </w:r>
    </w:p>
    <w:p w:rsidR="000C6025" w:rsidP="000C6025" w:rsidRDefault="000C6025" w14:paraId="1A57E55A" w14:noSpellErr="1" w14:textId="05BC45F0">
      <w:r w:rsidR="2E098D36">
        <w:rPr/>
        <w:t xml:space="preserve">UMBC is committed to eliminating discriminatory obstacles that may disadvantage students based on disability. Services for students with disabilities are provided for all students qualified under the </w:t>
      </w:r>
      <w:hyperlink r:id="R009e5a15cddf4fc2">
        <w:r w:rsidRPr="2E098D36" w:rsidR="2E098D36">
          <w:rPr>
            <w:rStyle w:val="Hyperlink"/>
          </w:rPr>
          <w:t>Americans with Disabilities Act (ADA) of 1990</w:t>
        </w:r>
      </w:hyperlink>
      <w:r w:rsidR="2E098D36">
        <w:rPr/>
        <w:t xml:space="preserve">, the </w:t>
      </w:r>
      <w:hyperlink r:id="R24fdcb6971f44a27">
        <w:r w:rsidRPr="2E098D36" w:rsidR="2E098D36">
          <w:rPr>
            <w:rStyle w:val="Hyperlink"/>
          </w:rPr>
          <w:t>ADAAA of 2009</w:t>
        </w:r>
      </w:hyperlink>
      <w:r w:rsidR="2E098D36">
        <w:rPr/>
        <w:t xml:space="preserve">, and </w:t>
      </w:r>
      <w:hyperlink r:id="R208d847eca0b4309">
        <w:r w:rsidRPr="2E098D36" w:rsidR="2E098D36">
          <w:rPr>
            <w:rStyle w:val="Hyperlink"/>
          </w:rPr>
          <w:t>Section 504 of the Rehabilitation Act</w:t>
        </w:r>
      </w:hyperlink>
      <w:r w:rsidR="2E098D36">
        <w:rP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rsidR="000C6025" w:rsidP="000C6025" w:rsidRDefault="000C6025" w14:paraId="4515634B" w14:textId="5C0BC5AE" w14:noSpellErr="1">
      <w:r w:rsidR="10F64AC4">
        <w:rP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w:t>
      </w:r>
      <w:r w:rsidR="10F64AC4">
        <w:rPr/>
        <w:t>data management software called Accommodate</w:t>
      </w:r>
      <w:r w:rsidR="10F64AC4">
        <w:rPr/>
        <w:t xml:space="preserve"> </w:t>
      </w:r>
      <w:hyperlink r:id="R91c18c8f3cf14d47">
        <w:r w:rsidRPr="10F64AC4" w:rsidR="10F64AC4">
          <w:rPr>
            <w:rStyle w:val="Hyperlink"/>
          </w:rPr>
          <w:t>https://sds.umbc.edu/accommodations/registering-with-sds/</w:t>
        </w:r>
      </w:hyperlink>
      <w:r w:rsidR="10F64AC4">
        <w:rPr/>
        <w:t xml:space="preserve">. </w:t>
      </w:r>
    </w:p>
    <w:p w:rsidR="000C6025" w:rsidP="000C6025" w:rsidRDefault="000C6025" w14:paraId="6C3BA6BB" w14:noSpellErr="1" w14:textId="4ACE1681">
      <w:r w:rsidR="119C6AE8">
        <w:rPr/>
        <w:t xml:space="preserve">Once accommodations have been approved, you and your instructors will be notified via an emailed accommodation letter from the SDS office.  Both the SDS office and Shady Grove's </w:t>
      </w:r>
      <w:hyperlink r:id="R59be48e6ff524860">
        <w:r w:rsidRPr="119C6AE8" w:rsidR="119C6AE8">
          <w:rPr>
            <w:rStyle w:val="Hyperlink"/>
          </w:rPr>
          <w:t>Center for Academic Success</w:t>
        </w:r>
      </w:hyperlink>
      <w:r w:rsidR="119C6AE8">
        <w:rPr/>
        <w:t xml:space="preserve">(CAS) will work with you to ensure you receive the approved accommodations. If you have any questions or concerns, please contact the </w:t>
      </w:r>
      <w:hyperlink r:id="Re51b71eccafa4b4d">
        <w:r w:rsidRPr="119C6AE8" w:rsidR="119C6AE8">
          <w:rPr>
            <w:rStyle w:val="Hyperlink"/>
          </w:rPr>
          <w:t>Office of Student Disability Services</w:t>
        </w:r>
      </w:hyperlink>
      <w:r w:rsidR="119C6AE8">
        <w:rPr/>
        <w:t xml:space="preserve"> via </w:t>
      </w:r>
      <w:hyperlink r:id="R06bad2f596c14f03">
        <w:r w:rsidRPr="119C6AE8" w:rsidR="119C6AE8">
          <w:rPr>
            <w:rStyle w:val="Hyperlink"/>
          </w:rPr>
          <w:t>disAbility@umbc.edu</w:t>
        </w:r>
      </w:hyperlink>
      <w:r w:rsidR="119C6AE8">
        <w:rPr/>
        <w:t xml:space="preserve"> </w:t>
      </w:r>
      <w:r w:rsidR="119C6AE8">
        <w:rPr/>
        <w:t>or</w:t>
      </w:r>
      <w:r w:rsidR="119C6AE8">
        <w:rPr/>
        <w:t xml:space="preserve"> phone at 410-455-2459. Please note that accommodations are not retroactive and begin once </w:t>
      </w:r>
      <w:hyperlink r:id="R446c28da17c54c4d">
        <w:r w:rsidRPr="119C6AE8" w:rsidR="119C6AE8">
          <w:rPr>
            <w:rStyle w:val="Hyperlink"/>
          </w:rPr>
          <w:t>SDS</w:t>
        </w:r>
      </w:hyperlink>
      <w:r w:rsidR="119C6AE8">
        <w:rPr/>
        <w:t xml:space="preserve"> </w:t>
      </w:r>
      <w:r w:rsidR="119C6AE8">
        <w:rPr/>
        <w:t>sends an approved accommodation letter.</w:t>
      </w:r>
    </w:p>
    <w:p w:rsidR="000C6025" w:rsidP="000C6025" w:rsidRDefault="000C6025" w14:paraId="7860A96D" w14:textId="50F7F58D" w14:noSpellErr="1">
      <w:r w:rsidR="10F64AC4">
        <w:rPr/>
        <w:t>For more information on the services CAS provides, please contact Mary Gallagher (</w:t>
      </w:r>
      <w:hyperlink r:id="Rb732985999814fc8">
        <w:r w:rsidRPr="10F64AC4" w:rsidR="10F64AC4">
          <w:rPr>
            <w:rStyle w:val="Hyperlink"/>
          </w:rPr>
          <w:t>maryg@umd.edu</w:t>
        </w:r>
      </w:hyperlink>
      <w:r w:rsidR="10F64AC4">
        <w:rPr/>
        <w:t>) or</w:t>
      </w:r>
      <w:r w:rsidR="10F64AC4">
        <w:rPr/>
        <w:t xml:space="preserve"> </w:t>
      </w:r>
      <w:r w:rsidR="10F64AC4">
        <w:rPr/>
        <w:t>visit</w:t>
      </w:r>
      <w:r w:rsidR="10F64AC4">
        <w:rPr/>
        <w:t xml:space="preserve"> </w:t>
      </w:r>
      <w:hyperlink r:id="Rece66dbc486a4726">
        <w:r w:rsidRPr="10F64AC4" w:rsidR="10F64AC4">
          <w:rPr>
            <w:rStyle w:val="Hyperlink"/>
          </w:rPr>
          <w:t>https://shadygrove.umd.edu/student-services/center-for-academic-success</w:t>
        </w:r>
      </w:hyperlink>
      <w:r w:rsidR="10F64AC4">
        <w:rPr/>
        <w:t xml:space="preserve">. </w:t>
      </w:r>
    </w:p>
    <w:p w:rsidR="004473F7" w:rsidP="000C6025" w:rsidRDefault="004473F7" w14:paraId="53941264" w14:textId="77777777"/>
    <w:p w:rsidRPr="00652AF6" w:rsidR="00645A75" w:rsidP="10F64AC4" w:rsidRDefault="00045BE4" w14:paraId="5F6D9D24" w14:textId="72925CF1" w14:noSpellErr="1">
      <w:pPr>
        <w:pStyle w:val="Heading1"/>
        <w:rPr>
          <w:color w:val="auto"/>
        </w:rPr>
      </w:pPr>
      <w:r w:rsidRPr="2E098D36" w:rsidR="2E098D36">
        <w:rPr>
          <w:color w:val="auto"/>
        </w:rPr>
        <w:t>Course Syllabus</w:t>
      </w:r>
    </w:p>
    <w:p w:rsidR="50DE2AD9" w:rsidP="50DE2AD9" w:rsidRDefault="50DE2AD9" w14:noSpellErr="1" w14:paraId="0684810A" w14:textId="51025945">
      <w:pPr>
        <w:pStyle w:val="Normal"/>
      </w:pPr>
      <w:r w:rsidR="50DE2AD9">
        <w:rPr/>
        <w:t>Subject to revision; 20180827</w:t>
      </w:r>
    </w:p>
    <w:tbl>
      <w:tblPr>
        <w:tblStyle w:val="TableGridLight"/>
        <w:tblW w:w="0" w:type="auto"/>
        <w:tblInd w:w="0" w:type="dxa"/>
        <w:tblLayout w:type="fixed"/>
        <w:tblLook w:val="06A0" w:firstRow="1" w:lastRow="0" w:firstColumn="1" w:lastColumn="0" w:noHBand="1" w:noVBand="1"/>
      </w:tblPr>
      <w:tblGrid>
        <w:gridCol w:w="1365"/>
        <w:gridCol w:w="1350"/>
        <w:gridCol w:w="4290"/>
      </w:tblGrid>
      <w:tr w:rsidR="50DE2AD9" w:rsidTr="1CDB2ADF" w14:paraId="4DDCFBE8">
        <w:tc>
          <w:tcPr>
            <w:tcW w:w="1365" w:type="dxa"/>
            <w:tcMar/>
          </w:tcPr>
          <w:p w:rsidR="50DE2AD9" w:rsidP="50DE2AD9" w:rsidRDefault="50DE2AD9" w14:noSpellErr="1" w14:paraId="456B318C" w14:textId="3787938B">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w:t>
            </w:r>
          </w:p>
        </w:tc>
        <w:tc>
          <w:tcPr>
            <w:tcW w:w="1350" w:type="dxa"/>
            <w:tcMar/>
          </w:tcPr>
          <w:p w:rsidR="50DE2AD9" w:rsidP="50DE2AD9" w:rsidRDefault="50DE2AD9" w14:noSpellErr="1" w14:paraId="30B84D45" w14:textId="0D198209">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Aug 30</w:t>
            </w:r>
          </w:p>
        </w:tc>
        <w:tc>
          <w:tcPr>
            <w:tcW w:w="4290" w:type="dxa"/>
            <w:tcMar/>
          </w:tcPr>
          <w:p w:rsidR="50DE2AD9" w:rsidRDefault="50DE2AD9" w14:noSpellErr="1" w14:paraId="0C03495F" w14:textId="5E7C34B7">
            <w:r w:rsidRPr="50DE2AD9" w:rsidR="50DE2AD9">
              <w:rPr>
                <w:rFonts w:ascii="Trebuchet MS" w:hAnsi="Trebuchet MS" w:eastAsia="Trebuchet MS" w:cs="Trebuchet MS"/>
                <w:noProof w:val="0"/>
                <w:sz w:val="22"/>
                <w:szCs w:val="22"/>
                <w:lang w:val="en-US"/>
              </w:rPr>
              <w:t xml:space="preserve">Overview Data Science </w:t>
            </w:r>
          </w:p>
        </w:tc>
      </w:tr>
      <w:tr w:rsidR="50DE2AD9" w:rsidTr="1CDB2ADF" w14:paraId="7D623A64">
        <w:tc>
          <w:tcPr>
            <w:tcW w:w="1365" w:type="dxa"/>
            <w:tcMar/>
          </w:tcPr>
          <w:p w:rsidR="50DE2AD9" w:rsidP="50DE2AD9" w:rsidRDefault="50DE2AD9" w14:noSpellErr="1" w14:paraId="37CA8014" w14:textId="6A8B3DDD">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2</w:t>
            </w:r>
          </w:p>
        </w:tc>
        <w:tc>
          <w:tcPr>
            <w:tcW w:w="1350" w:type="dxa"/>
            <w:tcMar/>
          </w:tcPr>
          <w:p w:rsidR="50DE2AD9" w:rsidP="50DE2AD9" w:rsidRDefault="50DE2AD9" w14:noSpellErr="1" w14:paraId="388DB8EA" w14:textId="4776B295">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Sept 6</w:t>
            </w:r>
          </w:p>
        </w:tc>
        <w:tc>
          <w:tcPr>
            <w:tcW w:w="4290" w:type="dxa"/>
            <w:tcMar/>
          </w:tcPr>
          <w:p w:rsidR="50DE2AD9" w:rsidP="50DE2AD9" w:rsidRDefault="50DE2AD9" w14:paraId="1B6CA2CA" w14:textId="42B783D7">
            <w:pPr>
              <w:pStyle w:val="Normal"/>
            </w:pPr>
            <w:r w:rsidRPr="1CDB2ADF" w:rsidR="1CDB2ADF">
              <w:rPr>
                <w:rFonts w:ascii="Trebuchet MS" w:hAnsi="Trebuchet MS" w:eastAsia="Trebuchet MS" w:cs="Trebuchet MS"/>
                <w:noProof w:val="0"/>
                <w:sz w:val="22"/>
                <w:szCs w:val="22"/>
                <w:lang w:val="en-US"/>
              </w:rPr>
              <w:t xml:space="preserve">Python in </w:t>
            </w:r>
            <w:proofErr w:type="spellStart"/>
            <w:r w:rsidRPr="1CDB2ADF" w:rsidR="1CDB2ADF">
              <w:rPr>
                <w:rFonts w:ascii="Trebuchet MS" w:hAnsi="Trebuchet MS" w:eastAsia="Trebuchet MS" w:cs="Trebuchet MS"/>
                <w:noProof w:val="0"/>
                <w:sz w:val="22"/>
                <w:szCs w:val="22"/>
                <w:lang w:val="en-US"/>
              </w:rPr>
              <w:t>Jupyter</w:t>
            </w:r>
            <w:proofErr w:type="spellEnd"/>
            <w:r w:rsidRPr="1CDB2ADF" w:rsidR="1CDB2ADF">
              <w:rPr>
                <w:rFonts w:ascii="Trebuchet MS" w:hAnsi="Trebuchet MS" w:eastAsia="Trebuchet MS" w:cs="Trebuchet MS"/>
                <w:noProof w:val="0"/>
                <w:sz w:val="22"/>
                <w:szCs w:val="22"/>
                <w:lang w:val="en-US"/>
              </w:rPr>
              <w:t xml:space="preserve"> </w:t>
            </w:r>
          </w:p>
        </w:tc>
      </w:tr>
      <w:tr w:rsidR="50DE2AD9" w:rsidTr="1CDB2ADF" w14:paraId="2F14DC06">
        <w:tc>
          <w:tcPr>
            <w:tcW w:w="1365" w:type="dxa"/>
            <w:tcMar/>
          </w:tcPr>
          <w:p w:rsidR="50DE2AD9" w:rsidP="50DE2AD9" w:rsidRDefault="50DE2AD9" w14:noSpellErr="1" w14:paraId="57626728" w14:textId="0FEFAFBF">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3</w:t>
            </w:r>
          </w:p>
        </w:tc>
        <w:tc>
          <w:tcPr>
            <w:tcW w:w="1350" w:type="dxa"/>
            <w:tcMar/>
          </w:tcPr>
          <w:p w:rsidR="50DE2AD9" w:rsidP="50DE2AD9" w:rsidRDefault="50DE2AD9" w14:noSpellErr="1" w14:paraId="06A8D9A6" w14:textId="50516B61">
            <w:pPr>
              <w:pStyle w:val="Normal"/>
            </w:pPr>
            <w:r w:rsidRPr="50DE2AD9" w:rsidR="50DE2AD9">
              <w:rPr>
                <w:rFonts w:ascii="Trebuchet MS" w:hAnsi="Trebuchet MS" w:eastAsia="Trebuchet MS" w:cs="Trebuchet MS"/>
                <w:noProof w:val="0"/>
                <w:sz w:val="22"/>
                <w:szCs w:val="22"/>
                <w:lang w:val="en-US"/>
              </w:rPr>
              <w:t>Sept 13</w:t>
            </w:r>
          </w:p>
        </w:tc>
        <w:tc>
          <w:tcPr>
            <w:tcW w:w="4290" w:type="dxa"/>
            <w:tcMar/>
          </w:tcPr>
          <w:p w:rsidR="50DE2AD9" w:rsidP="50DE2AD9" w:rsidRDefault="50DE2AD9" w14:noSpellErr="1" w14:paraId="53924CD5" w14:textId="1E0CDED0">
            <w:pPr>
              <w:pStyle w:val="Normal"/>
            </w:pPr>
            <w:r w:rsidRPr="50DE2AD9" w:rsidR="50DE2AD9">
              <w:rPr>
                <w:rFonts w:ascii="Trebuchet MS" w:hAnsi="Trebuchet MS" w:eastAsia="Trebuchet MS" w:cs="Trebuchet MS"/>
                <w:noProof w:val="0"/>
                <w:sz w:val="22"/>
                <w:szCs w:val="22"/>
                <w:lang w:val="en-US"/>
              </w:rPr>
              <w:t xml:space="preserve">Math (stats) </w:t>
            </w:r>
          </w:p>
        </w:tc>
      </w:tr>
      <w:tr w:rsidR="50DE2AD9" w:rsidTr="1CDB2ADF" w14:paraId="2D66520B">
        <w:tc>
          <w:tcPr>
            <w:tcW w:w="1365" w:type="dxa"/>
            <w:tcMar/>
          </w:tcPr>
          <w:p w:rsidR="50DE2AD9" w:rsidP="50DE2AD9" w:rsidRDefault="50DE2AD9" w14:noSpellErr="1" w14:paraId="2D96A841" w14:textId="03C243C9">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4</w:t>
            </w:r>
          </w:p>
        </w:tc>
        <w:tc>
          <w:tcPr>
            <w:tcW w:w="1350" w:type="dxa"/>
            <w:tcMar/>
          </w:tcPr>
          <w:p w:rsidR="50DE2AD9" w:rsidP="50DE2AD9" w:rsidRDefault="50DE2AD9" w14:noSpellErr="1" w14:paraId="0AC0064B" w14:textId="0D275E70">
            <w:pPr>
              <w:pStyle w:val="Normal"/>
            </w:pPr>
            <w:r w:rsidRPr="50DE2AD9" w:rsidR="50DE2AD9">
              <w:rPr>
                <w:rFonts w:ascii="Trebuchet MS" w:hAnsi="Trebuchet MS" w:eastAsia="Trebuchet MS" w:cs="Trebuchet MS"/>
                <w:noProof w:val="0"/>
                <w:sz w:val="22"/>
                <w:szCs w:val="22"/>
                <w:lang w:val="en-US"/>
              </w:rPr>
              <w:t>Sept 20</w:t>
            </w:r>
          </w:p>
        </w:tc>
        <w:tc>
          <w:tcPr>
            <w:tcW w:w="4290" w:type="dxa"/>
            <w:tcMar/>
          </w:tcPr>
          <w:p w:rsidR="50DE2AD9" w:rsidP="50DE2AD9" w:rsidRDefault="50DE2AD9" w14:noSpellErr="1" w14:paraId="5F98FA05" w14:textId="628CFE36">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Regression</w:t>
            </w:r>
          </w:p>
        </w:tc>
      </w:tr>
      <w:tr w:rsidR="50DE2AD9" w:rsidTr="1CDB2ADF" w14:paraId="3CA9D599">
        <w:tc>
          <w:tcPr>
            <w:tcW w:w="1365" w:type="dxa"/>
            <w:tcMar/>
          </w:tcPr>
          <w:p w:rsidR="50DE2AD9" w:rsidP="50DE2AD9" w:rsidRDefault="50DE2AD9" w14:noSpellErr="1" w14:paraId="76C181B0" w14:textId="233D2AD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5</w:t>
            </w:r>
          </w:p>
        </w:tc>
        <w:tc>
          <w:tcPr>
            <w:tcW w:w="1350" w:type="dxa"/>
            <w:tcMar/>
          </w:tcPr>
          <w:p w:rsidR="50DE2AD9" w:rsidP="50DE2AD9" w:rsidRDefault="50DE2AD9" w14:noSpellErr="1" w14:paraId="02DCFC04" w14:textId="6C73677D">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Sept 27</w:t>
            </w:r>
          </w:p>
        </w:tc>
        <w:tc>
          <w:tcPr>
            <w:tcW w:w="4290" w:type="dxa"/>
            <w:tcMar/>
          </w:tcPr>
          <w:p w:rsidR="50DE2AD9" w:rsidP="50DE2AD9" w:rsidRDefault="50DE2AD9" w14:noSpellErr="1" w14:paraId="2FDF11CE" w14:textId="578E54E8">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Clustering</w:t>
            </w:r>
          </w:p>
        </w:tc>
      </w:tr>
      <w:tr w:rsidR="50DE2AD9" w:rsidTr="1CDB2ADF" w14:paraId="320F6E45">
        <w:tc>
          <w:tcPr>
            <w:tcW w:w="1365" w:type="dxa"/>
            <w:tcMar/>
          </w:tcPr>
          <w:p w:rsidR="50DE2AD9" w:rsidP="50DE2AD9" w:rsidRDefault="50DE2AD9" w14:noSpellErr="1" w14:paraId="418EBBD9" w14:textId="186D874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6</w:t>
            </w:r>
          </w:p>
        </w:tc>
        <w:tc>
          <w:tcPr>
            <w:tcW w:w="1350" w:type="dxa"/>
            <w:tcMar/>
          </w:tcPr>
          <w:p w:rsidR="50DE2AD9" w:rsidP="50DE2AD9" w:rsidRDefault="50DE2AD9" w14:noSpellErr="1" w14:paraId="79235D70" w14:textId="75E4309B">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Oct 4</w:t>
            </w:r>
          </w:p>
        </w:tc>
        <w:tc>
          <w:tcPr>
            <w:tcW w:w="4290" w:type="dxa"/>
            <w:tcMar/>
          </w:tcPr>
          <w:p w:rsidR="50DE2AD9" w:rsidP="50DE2AD9" w:rsidRDefault="50DE2AD9" w14:noSpellErr="1" w14:paraId="353A9D60" w14:textId="5813D4E7">
            <w:pPr>
              <w:pStyle w:val="Normal"/>
            </w:pPr>
            <w:r w:rsidRPr="50DE2AD9" w:rsidR="50DE2AD9">
              <w:rPr>
                <w:rFonts w:ascii="Trebuchet MS" w:hAnsi="Trebuchet MS" w:eastAsia="Trebuchet MS" w:cs="Trebuchet MS"/>
                <w:noProof w:val="0"/>
                <w:sz w:val="22"/>
                <w:szCs w:val="22"/>
                <w:lang w:val="en-US"/>
              </w:rPr>
              <w:t>Evaluation, cross-validation, overfitting</w:t>
            </w:r>
          </w:p>
        </w:tc>
      </w:tr>
      <w:tr w:rsidR="50DE2AD9" w:rsidTr="1CDB2ADF" w14:paraId="2090AEE7">
        <w:tc>
          <w:tcPr>
            <w:tcW w:w="1365" w:type="dxa"/>
            <w:tcMar/>
          </w:tcPr>
          <w:p w:rsidR="50DE2AD9" w:rsidP="50DE2AD9" w:rsidRDefault="50DE2AD9" w14:noSpellErr="1" w14:paraId="0AF7CC9A" w14:textId="388B003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7</w:t>
            </w:r>
          </w:p>
        </w:tc>
        <w:tc>
          <w:tcPr>
            <w:tcW w:w="1350" w:type="dxa"/>
            <w:tcMar/>
          </w:tcPr>
          <w:p w:rsidR="50DE2AD9" w:rsidP="50DE2AD9" w:rsidRDefault="50DE2AD9" w14:noSpellErr="1" w14:paraId="02E5D0E2" w14:textId="63A94B92">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Oct 11</w:t>
            </w:r>
          </w:p>
        </w:tc>
        <w:tc>
          <w:tcPr>
            <w:tcW w:w="4290" w:type="dxa"/>
            <w:tcMar/>
          </w:tcPr>
          <w:p w:rsidR="50DE2AD9" w:rsidP="50DE2AD9" w:rsidRDefault="50DE2AD9" w14:noSpellErr="1" w14:paraId="4F4F9891" w14:textId="7B493FD6">
            <w:pPr>
              <w:pStyle w:val="Normal"/>
              <w:rPr>
                <w:rFonts w:ascii="Trebuchet MS" w:hAnsi="Trebuchet MS" w:eastAsia="Trebuchet MS" w:cs="Trebuchet MS"/>
                <w:i w:val="1"/>
                <w:iCs w:val="1"/>
                <w:noProof w:val="0"/>
                <w:sz w:val="22"/>
                <w:szCs w:val="22"/>
                <w:lang w:val="en-US"/>
              </w:rPr>
            </w:pPr>
            <w:r w:rsidRPr="50DE2AD9" w:rsidR="50DE2AD9">
              <w:rPr>
                <w:rFonts w:ascii="Trebuchet MS" w:hAnsi="Trebuchet MS" w:eastAsia="Trebuchet MS" w:cs="Trebuchet MS"/>
                <w:i w:val="1"/>
                <w:iCs w:val="1"/>
                <w:noProof w:val="0"/>
                <w:sz w:val="22"/>
                <w:szCs w:val="22"/>
                <w:lang w:val="en-US"/>
              </w:rPr>
              <w:t>Substitute’s choice</w:t>
            </w:r>
          </w:p>
        </w:tc>
      </w:tr>
      <w:tr w:rsidR="50DE2AD9" w:rsidTr="1CDB2ADF" w14:paraId="225F6F78">
        <w:tc>
          <w:tcPr>
            <w:tcW w:w="1365" w:type="dxa"/>
            <w:tcMar/>
          </w:tcPr>
          <w:p w:rsidR="50DE2AD9" w:rsidP="50DE2AD9" w:rsidRDefault="50DE2AD9" w14:noSpellErr="1" w14:paraId="20B615AA" w14:textId="78BAD86B">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8</w:t>
            </w:r>
          </w:p>
        </w:tc>
        <w:tc>
          <w:tcPr>
            <w:tcW w:w="1350" w:type="dxa"/>
            <w:tcMar/>
          </w:tcPr>
          <w:p w:rsidR="50DE2AD9" w:rsidP="50DE2AD9" w:rsidRDefault="50DE2AD9" w14:noSpellErr="1" w14:paraId="004B0AC5" w14:textId="08C2EF62">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Oct 18</w:t>
            </w:r>
          </w:p>
        </w:tc>
        <w:tc>
          <w:tcPr>
            <w:tcW w:w="4290" w:type="dxa"/>
            <w:tcMar/>
          </w:tcPr>
          <w:p w:rsidR="50DE2AD9" w:rsidP="50DE2AD9" w:rsidRDefault="50DE2AD9" w14:noSpellErr="1" w14:paraId="2C9738B5" w14:textId="780969C1">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Getting data</w:t>
            </w:r>
          </w:p>
        </w:tc>
      </w:tr>
      <w:tr w:rsidR="50DE2AD9" w:rsidTr="1CDB2ADF" w14:paraId="0D5E126E">
        <w:tc>
          <w:tcPr>
            <w:tcW w:w="1365" w:type="dxa"/>
            <w:tcMar/>
          </w:tcPr>
          <w:p w:rsidR="50DE2AD9" w:rsidP="50DE2AD9" w:rsidRDefault="50DE2AD9" w14:noSpellErr="1" w14:paraId="0517A54F" w14:textId="0B97AFEC">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9</w:t>
            </w:r>
          </w:p>
        </w:tc>
        <w:tc>
          <w:tcPr>
            <w:tcW w:w="1350" w:type="dxa"/>
            <w:tcMar/>
          </w:tcPr>
          <w:p w:rsidR="50DE2AD9" w:rsidP="50DE2AD9" w:rsidRDefault="50DE2AD9" w14:noSpellErr="1" w14:paraId="7A05070F" w14:textId="7B4439CA">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Oct 25</w:t>
            </w:r>
          </w:p>
        </w:tc>
        <w:tc>
          <w:tcPr>
            <w:tcW w:w="4290" w:type="dxa"/>
            <w:tcMar/>
          </w:tcPr>
          <w:p w:rsidR="50DE2AD9" w:rsidP="50DE2AD9" w:rsidRDefault="50DE2AD9" w14:noSpellErr="1" w14:paraId="64D72E58" w14:textId="19934635">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Automation</w:t>
            </w:r>
          </w:p>
        </w:tc>
      </w:tr>
      <w:tr w:rsidR="50DE2AD9" w:rsidTr="1CDB2ADF" w14:paraId="208A2D15">
        <w:tc>
          <w:tcPr>
            <w:tcW w:w="1365" w:type="dxa"/>
            <w:tcMar/>
          </w:tcPr>
          <w:p w:rsidR="50DE2AD9" w:rsidP="50DE2AD9" w:rsidRDefault="50DE2AD9" w14:noSpellErr="1" w14:paraId="3049EF2A" w14:textId="35C729F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10</w:t>
            </w:r>
          </w:p>
        </w:tc>
        <w:tc>
          <w:tcPr>
            <w:tcW w:w="1350" w:type="dxa"/>
            <w:tcMar/>
          </w:tcPr>
          <w:p w:rsidR="50DE2AD9" w:rsidP="50DE2AD9" w:rsidRDefault="50DE2AD9" w14:noSpellErr="1" w14:paraId="0503EA23" w14:textId="33AF14E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Nov 1</w:t>
            </w:r>
          </w:p>
        </w:tc>
        <w:tc>
          <w:tcPr>
            <w:tcW w:w="4290" w:type="dxa"/>
            <w:tcMar/>
          </w:tcPr>
          <w:p w:rsidR="50DE2AD9" w:rsidP="50DE2AD9" w:rsidRDefault="50DE2AD9" w14:noSpellErr="1" w14:paraId="7AA0BCB7" w14:textId="1E8E9F63">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Data cleanup</w:t>
            </w:r>
          </w:p>
        </w:tc>
      </w:tr>
      <w:tr w:rsidR="50DE2AD9" w:rsidTr="1CDB2ADF" w14:paraId="47C0D455">
        <w:tc>
          <w:tcPr>
            <w:tcW w:w="1365" w:type="dxa"/>
            <w:tcMar/>
          </w:tcPr>
          <w:p w:rsidR="50DE2AD9" w:rsidP="50DE2AD9" w:rsidRDefault="50DE2AD9" w14:noSpellErr="1" w14:paraId="2B272DFA" w14:textId="0FA6B626">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11</w:t>
            </w:r>
          </w:p>
        </w:tc>
        <w:tc>
          <w:tcPr>
            <w:tcW w:w="1350" w:type="dxa"/>
            <w:tcMar/>
          </w:tcPr>
          <w:p w:rsidR="50DE2AD9" w:rsidP="50DE2AD9" w:rsidRDefault="50DE2AD9" w14:noSpellErr="1" w14:paraId="2AF14D5F" w14:textId="3D5B0457">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Nov 8</w:t>
            </w:r>
          </w:p>
        </w:tc>
        <w:tc>
          <w:tcPr>
            <w:tcW w:w="4290" w:type="dxa"/>
            <w:tcMar/>
          </w:tcPr>
          <w:p w:rsidR="50DE2AD9" w:rsidP="50DE2AD9" w:rsidRDefault="50DE2AD9" w14:noSpellErr="1" w14:paraId="3A4086C7" w14:textId="71745684">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Scaling up</w:t>
            </w:r>
          </w:p>
        </w:tc>
      </w:tr>
      <w:tr w:rsidR="50DE2AD9" w:rsidTr="1CDB2ADF" w14:paraId="56DA0D06">
        <w:tc>
          <w:tcPr>
            <w:tcW w:w="1365" w:type="dxa"/>
            <w:tcMar/>
          </w:tcPr>
          <w:p w:rsidR="50DE2AD9" w:rsidP="50DE2AD9" w:rsidRDefault="50DE2AD9" w14:noSpellErr="1" w14:paraId="11DB7882" w14:textId="7BE8DA10">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12</w:t>
            </w:r>
          </w:p>
        </w:tc>
        <w:tc>
          <w:tcPr>
            <w:tcW w:w="1350" w:type="dxa"/>
            <w:tcMar/>
          </w:tcPr>
          <w:p w:rsidR="50DE2AD9" w:rsidP="50DE2AD9" w:rsidRDefault="50DE2AD9" w14:noSpellErr="1" w14:paraId="4585C421" w14:textId="4D7D1F80">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Nov 15</w:t>
            </w:r>
          </w:p>
        </w:tc>
        <w:tc>
          <w:tcPr>
            <w:tcW w:w="4290" w:type="dxa"/>
            <w:tcMar/>
          </w:tcPr>
          <w:p w:rsidR="50DE2AD9" w:rsidP="50DE2AD9" w:rsidRDefault="50DE2AD9" w14:noSpellErr="1" w14:paraId="2147578C" w14:textId="36CE0BC3">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Property graphs</w:t>
            </w:r>
          </w:p>
        </w:tc>
      </w:tr>
      <w:tr w:rsidR="50DE2AD9" w:rsidTr="1CDB2ADF" w14:paraId="34B2BE1E">
        <w:tc>
          <w:tcPr>
            <w:tcW w:w="1365" w:type="dxa"/>
            <w:tcMar/>
          </w:tcPr>
          <w:p w:rsidR="50DE2AD9" w:rsidP="50DE2AD9" w:rsidRDefault="50DE2AD9" w14:noSpellErr="1" w14:paraId="66B3019E" w14:textId="77A9AE49">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13</w:t>
            </w:r>
          </w:p>
        </w:tc>
        <w:tc>
          <w:tcPr>
            <w:tcW w:w="1350" w:type="dxa"/>
            <w:tcMar/>
          </w:tcPr>
          <w:p w:rsidR="50DE2AD9" w:rsidP="50DE2AD9" w:rsidRDefault="50DE2AD9" w14:noSpellErr="1" w14:paraId="1F900994" w14:textId="029F853B">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 xml:space="preserve">Nov 22 </w:t>
            </w:r>
          </w:p>
        </w:tc>
        <w:tc>
          <w:tcPr>
            <w:tcW w:w="4290" w:type="dxa"/>
            <w:tcMar/>
          </w:tcPr>
          <w:p w:rsidR="50DE2AD9" w:rsidP="50DE2AD9" w:rsidRDefault="50DE2AD9" w14:noSpellErr="1" w14:paraId="1842A24A" w14:textId="1D569577">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No class (Thanksgiving)</w:t>
            </w:r>
          </w:p>
        </w:tc>
      </w:tr>
      <w:tr w:rsidR="50DE2AD9" w:rsidTr="1CDB2ADF" w14:paraId="369CAF1C">
        <w:tc>
          <w:tcPr>
            <w:tcW w:w="1365" w:type="dxa"/>
            <w:tcMar/>
          </w:tcPr>
          <w:p w:rsidR="50DE2AD9" w:rsidP="50DE2AD9" w:rsidRDefault="50DE2AD9" w14:noSpellErr="1" w14:paraId="7CB69526" w14:textId="4DE155CA">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14</w:t>
            </w:r>
          </w:p>
        </w:tc>
        <w:tc>
          <w:tcPr>
            <w:tcW w:w="1350" w:type="dxa"/>
            <w:tcMar/>
          </w:tcPr>
          <w:p w:rsidR="50DE2AD9" w:rsidP="50DE2AD9" w:rsidRDefault="50DE2AD9" w14:noSpellErr="1" w14:paraId="663E05BB" w14:textId="70AA512D">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Nov 29</w:t>
            </w:r>
          </w:p>
        </w:tc>
        <w:tc>
          <w:tcPr>
            <w:tcW w:w="4290" w:type="dxa"/>
            <w:tcMar/>
          </w:tcPr>
          <w:p w:rsidR="50DE2AD9" w:rsidP="50DE2AD9" w:rsidRDefault="50DE2AD9" w14:noSpellErr="1" w14:paraId="48D207AA" w14:textId="28A92660">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Elasticity</w:t>
            </w:r>
            <w:r w:rsidRPr="50DE2AD9" w:rsidR="50DE2AD9">
              <w:rPr>
                <w:rFonts w:ascii="Trebuchet MS" w:hAnsi="Trebuchet MS" w:eastAsia="Trebuchet MS" w:cs="Trebuchet MS"/>
                <w:i w:val="0"/>
                <w:iCs w:val="0"/>
                <w:noProof w:val="0"/>
                <w:sz w:val="22"/>
                <w:szCs w:val="22"/>
                <w:lang w:val="en-US"/>
              </w:rPr>
              <w:t>, Cost/benefit analysis</w:t>
            </w:r>
          </w:p>
        </w:tc>
      </w:tr>
      <w:tr w:rsidR="50DE2AD9" w:rsidTr="1CDB2ADF" w14:paraId="0F30551B">
        <w:tc>
          <w:tcPr>
            <w:tcW w:w="1365" w:type="dxa"/>
            <w:tcMar/>
          </w:tcPr>
          <w:p w:rsidR="50DE2AD9" w:rsidP="50DE2AD9" w:rsidRDefault="50DE2AD9" w14:noSpellErr="1" w14:paraId="2BBC1D08" w14:textId="303405FA">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15</w:t>
            </w:r>
          </w:p>
        </w:tc>
        <w:tc>
          <w:tcPr>
            <w:tcW w:w="1350" w:type="dxa"/>
            <w:tcMar/>
          </w:tcPr>
          <w:p w:rsidR="50DE2AD9" w:rsidP="50DE2AD9" w:rsidRDefault="50DE2AD9" w14:noSpellErr="1" w14:paraId="7CE86975" w14:textId="208AD0FA">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Dec 6</w:t>
            </w:r>
          </w:p>
        </w:tc>
        <w:tc>
          <w:tcPr>
            <w:tcW w:w="4290" w:type="dxa"/>
            <w:tcMar/>
          </w:tcPr>
          <w:p w:rsidR="50DE2AD9" w:rsidP="50DE2AD9" w:rsidRDefault="50DE2AD9" w14:noSpellErr="1" w14:paraId="087479C9" w14:textId="6F29A59A">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Ethics and Legality</w:t>
            </w:r>
          </w:p>
        </w:tc>
      </w:tr>
      <w:tr w:rsidR="50DE2AD9" w:rsidTr="1CDB2ADF" w14:paraId="6DDDC367">
        <w:tc>
          <w:tcPr>
            <w:tcW w:w="1365" w:type="dxa"/>
            <w:tcMar/>
          </w:tcPr>
          <w:p w:rsidR="50DE2AD9" w:rsidP="50DE2AD9" w:rsidRDefault="50DE2AD9" w14:noSpellErr="1" w14:paraId="29153534" w14:textId="1D67C79B">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Week 16</w:t>
            </w:r>
          </w:p>
        </w:tc>
        <w:tc>
          <w:tcPr>
            <w:tcW w:w="1350" w:type="dxa"/>
            <w:tcMar/>
          </w:tcPr>
          <w:p w:rsidR="50DE2AD9" w:rsidP="50DE2AD9" w:rsidRDefault="50DE2AD9" w14:noSpellErr="1" w14:paraId="07E59151" w14:textId="1742365E">
            <w:pPr>
              <w:pStyle w:val="Normal"/>
              <w:rPr>
                <w:rFonts w:ascii="Trebuchet MS" w:hAnsi="Trebuchet MS" w:eastAsia="Trebuchet MS" w:cs="Trebuchet MS"/>
                <w:noProof w:val="0"/>
                <w:sz w:val="22"/>
                <w:szCs w:val="22"/>
                <w:lang w:val="en-US"/>
              </w:rPr>
            </w:pPr>
            <w:r w:rsidRPr="50DE2AD9" w:rsidR="50DE2AD9">
              <w:rPr>
                <w:rFonts w:ascii="Trebuchet MS" w:hAnsi="Trebuchet MS" w:eastAsia="Trebuchet MS" w:cs="Trebuchet MS"/>
                <w:noProof w:val="0"/>
                <w:sz w:val="22"/>
                <w:szCs w:val="22"/>
                <w:lang w:val="en-US"/>
              </w:rPr>
              <w:t>Dec 13</w:t>
            </w:r>
          </w:p>
        </w:tc>
        <w:tc>
          <w:tcPr>
            <w:tcW w:w="4290" w:type="dxa"/>
            <w:tcMar/>
          </w:tcPr>
          <w:p w:rsidR="50DE2AD9" w:rsidP="50DE2AD9" w:rsidRDefault="50DE2AD9" w14:noSpellErr="1" w14:paraId="4CDB13D4" w14:textId="02F2C251">
            <w:pPr>
              <w:pStyle w:val="Normal"/>
              <w:rPr>
                <w:rFonts w:ascii="Trebuchet MS" w:hAnsi="Trebuchet MS" w:eastAsia="Trebuchet MS" w:cs="Trebuchet MS"/>
                <w:i w:val="0"/>
                <w:iCs w:val="0"/>
                <w:noProof w:val="0"/>
                <w:sz w:val="22"/>
                <w:szCs w:val="22"/>
                <w:lang w:val="en-US"/>
              </w:rPr>
            </w:pPr>
            <w:r w:rsidRPr="50DE2AD9" w:rsidR="50DE2AD9">
              <w:rPr>
                <w:rFonts w:ascii="Trebuchet MS" w:hAnsi="Trebuchet MS" w:eastAsia="Trebuchet MS" w:cs="Trebuchet MS"/>
                <w:i w:val="0"/>
                <w:iCs w:val="0"/>
                <w:noProof w:val="0"/>
                <w:sz w:val="22"/>
                <w:szCs w:val="22"/>
                <w:lang w:val="en-US"/>
              </w:rPr>
              <w:t>Presentations</w:t>
            </w:r>
          </w:p>
        </w:tc>
      </w:tr>
    </w:tbl>
    <w:p w:rsidR="2E098D36" w:rsidP="2E098D36" w:rsidRDefault="2E098D36" w14:paraId="7AB77085" w14:textId="6AD01D73" w14:noSpellErr="1">
      <w:pPr>
        <w:pStyle w:val="Normal"/>
      </w:pPr>
    </w:p>
    <w:p w:rsidR="50DE2AD9" w:rsidP="50DE2AD9" w:rsidRDefault="50DE2AD9" w14:noSpellErr="1" w14:paraId="08D001E3" w14:textId="234318A1">
      <w:pPr>
        <w:pStyle w:val="Normal"/>
      </w:pPr>
    </w:p>
    <w:p w:rsidR="50DE2AD9" w:rsidP="50DE2AD9" w:rsidRDefault="50DE2AD9" w14:noSpellErr="1" w14:paraId="63A69100" w14:textId="39ACDE2E">
      <w:pPr>
        <w:pStyle w:val="Normal"/>
      </w:pPr>
    </w:p>
    <w:p w:rsidR="50DE2AD9" w:rsidP="50DE2AD9" w:rsidRDefault="50DE2AD9" w14:noSpellErr="1" w14:paraId="2D2C3E08" w14:textId="4F41E8EF">
      <w:pPr>
        <w:pStyle w:val="Normal"/>
      </w:pPr>
    </w:p>
    <w:p w:rsidR="50DE2AD9" w:rsidP="50DE2AD9" w:rsidRDefault="50DE2AD9" w14:noSpellErr="1" w14:paraId="45ACAEFC" w14:textId="2E7833C7">
      <w:pPr>
        <w:pStyle w:val="Normal"/>
      </w:pPr>
    </w:p>
    <w:p w:rsidR="50DE2AD9" w:rsidP="50DE2AD9" w:rsidRDefault="50DE2AD9" w14:noSpellErr="1" w14:paraId="6F36F4CE" w14:textId="6C801D70">
      <w:pPr>
        <w:pStyle w:val="Normal"/>
      </w:pPr>
    </w:p>
    <w:p w:rsidR="50DE2AD9" w:rsidP="50DE2AD9" w:rsidRDefault="50DE2AD9" w14:noSpellErr="1" w14:paraId="30518E68" w14:textId="405AD446">
      <w:pPr>
        <w:pStyle w:val="Normal"/>
      </w:pPr>
    </w:p>
    <w:p w:rsidR="50DE2AD9" w:rsidP="50DE2AD9" w:rsidRDefault="50DE2AD9" w14:paraId="11737A6E" w14:textId="46D3189D" w14:noSpellErr="1">
      <w:pPr>
        <w:pStyle w:val="Normal"/>
      </w:pPr>
    </w:p>
    <w:p w:rsidR="1F5CD3E3" w:rsidP="1F5CD3E3" w:rsidRDefault="1F5CD3E3" w14:noSpellErr="1" w14:paraId="079B67AC" w14:textId="114FA3E5">
      <w:pPr>
        <w:pStyle w:val="Normal"/>
      </w:pPr>
    </w:p>
    <w:p w:rsidR="1F5CD3E3" w:rsidP="1F5CD3E3" w:rsidRDefault="1F5CD3E3" w14:noSpellErr="1" w14:paraId="2500E867" w14:textId="4247B35F">
      <w:pPr>
        <w:pStyle w:val="Normal"/>
      </w:pPr>
    </w:p>
    <w:p w:rsidR="50DE2AD9" w:rsidP="50DE2AD9" w:rsidRDefault="50DE2AD9" w14:noSpellErr="1" w14:paraId="601C9D22" w14:textId="06AC2470">
      <w:pPr>
        <w:pStyle w:val="Normal"/>
      </w:pPr>
    </w:p>
    <w:p w:rsidR="50DE2AD9" w:rsidP="50DE2AD9" w:rsidRDefault="50DE2AD9" w14:noSpellErr="1" w14:paraId="3E485F29" w14:textId="4EAB08F4">
      <w:pPr>
        <w:pStyle w:val="Normal"/>
      </w:pPr>
    </w:p>
    <w:p w:rsidR="50DE2AD9" w:rsidP="50DE2AD9" w:rsidRDefault="50DE2AD9" w14:noSpellErr="1" w14:paraId="7D09BC3E" w14:textId="21661A24">
      <w:pPr>
        <w:pStyle w:val="Normal"/>
      </w:pPr>
    </w:p>
    <w:p w:rsidR="50DE2AD9" w:rsidP="50DE2AD9" w:rsidRDefault="50DE2AD9" w14:noSpellErr="1" w14:paraId="63E486CF" w14:textId="3E7A1359">
      <w:pPr>
        <w:pStyle w:val="Normal"/>
      </w:pPr>
    </w:p>
    <w:p w:rsidR="2821CA9D" w:rsidP="2821CA9D" w:rsidRDefault="2821CA9D" w14:noSpellErr="1" w14:paraId="5885F02D" w14:textId="60EEC6C1">
      <w:pPr>
        <w:pStyle w:val="Normal"/>
      </w:pPr>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3085"/>
        <w:gridCol w:w="2340"/>
        <w:gridCol w:w="2754"/>
      </w:tblGrid>
      <w:tr w:rsidR="00645A75" w:rsidTr="0ECA834B" w14:paraId="4E6F7361" w14:textId="77777777">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725C26FFD1AF4F16BE958A8371D207E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7E0C3F" w14:paraId="0B326179" w14:textId="77777777">
                <w:r>
                  <w:t>Week</w:t>
                </w:r>
              </w:p>
            </w:tc>
          </w:sdtContent>
        </w:sdt>
        <w:tc>
          <w:tcPr>
            <w:cnfStyle w:val="000000000000" w:firstRow="0" w:lastRow="0" w:firstColumn="0" w:lastColumn="0" w:oddVBand="0" w:evenVBand="0" w:oddHBand="0" w:evenHBand="0" w:firstRowFirstColumn="0" w:firstRowLastColumn="0" w:lastRowFirstColumn="0" w:lastRowLastColumn="0"/>
            <w:tcW w:w="3085" w:type="dxa"/>
            <w:tcMar/>
          </w:tcPr>
          <w:p w:rsidR="00645A75" w:rsidP="50DE2AD9" w:rsidRDefault="00D14C3D" w14:paraId="26D207F2" w14:textId="62BBCF85" w14:noSpellErr="1">
            <w:pPr>
              <w:cnfStyle w:val="100000000000" w:firstRow="1" w:lastRow="0" w:firstColumn="0" w:lastColumn="0" w:oddVBand="0" w:evenVBand="0" w:oddHBand="0" w:evenHBand="0" w:firstRowFirstColumn="0" w:firstRowLastColumn="0" w:lastRowFirstColumn="0" w:lastRowLastColumn="0"/>
              <w:rPr>
                <w:color w:val="FFFFFF" w:themeColor="background1" w:themeTint="FF" w:themeShade="FF"/>
              </w:rPr>
            </w:pPr>
          </w:p>
        </w:tc>
        <w:sdt>
          <w:sdtPr>
            <w:alias w:val="Reading:"/>
            <w:tag w:val="Reading:"/>
            <w:id w:val="588116999"/>
            <w:placeholder>
              <w:docPart w:val="A59B46FA3EC0490BA9877A63C2F7F6B9"/>
            </w:placeholder>
            <w:temporary/>
            <w:showingPlcHdr/>
            <w15:appearance w15:val="hidden"/>
          </w:sdtPr>
          <w:sdtEndPr/>
          <w:sdtContent>
            <w:tc>
              <w:tcPr>
                <w:tcW w:w="2340" w:type="dxa"/>
              </w:tcPr>
              <w:p w:rsidR="00645A75" w:rsidRDefault="007E0C3F" w14:paraId="6287901A" w14:textId="77777777">
                <w:pPr>
                  <w:cnfStyle w:val="100000000000" w:firstRow="1" w:lastRow="0" w:firstColumn="0" w:lastColumn="0" w:oddVBand="0" w:evenVBand="0" w:oddHBand="0" w:evenHBand="0" w:firstRowFirstColumn="0" w:firstRowLastColumn="0" w:lastRowFirstColumn="0" w:lastRowLastColumn="0"/>
                </w:pPr>
                <w:r>
                  <w:t>Reading</w:t>
                </w:r>
              </w:p>
            </w:tc>
          </w:sdtContent>
        </w:sdt>
        <w:sdt>
          <w:sdtPr>
            <w:alias w:val="Exercises:"/>
            <w:tag w:val="Exercises:"/>
            <w:id w:val="2007861943"/>
            <w:placeholder>
              <w:docPart w:val="7DDF26AEEA5D42D592647086A7F23114"/>
            </w:placeholder>
            <w:temporary/>
            <w:showingPlcHdr/>
            <w15:appearance w15:val="hidden"/>
          </w:sdtPr>
          <w:sdtEndPr/>
          <w:sdtContent>
            <w:tc>
              <w:tcPr>
                <w:tcW w:w="2754" w:type="dxa"/>
              </w:tcPr>
              <w:p w:rsidR="00645A75" w:rsidRDefault="007E0C3F" w14:paraId="05B01056" w14:textId="77777777">
                <w:pPr>
                  <w:cnfStyle w:val="100000000000" w:firstRow="1" w:lastRow="0" w:firstColumn="0" w:lastColumn="0" w:oddVBand="0" w:evenVBand="0" w:oddHBand="0" w:evenHBand="0" w:firstRowFirstColumn="0" w:firstRowLastColumn="0" w:lastRowFirstColumn="0" w:lastRowLastColumn="0"/>
                </w:pPr>
                <w:r>
                  <w:t>Exercises</w:t>
                </w:r>
              </w:p>
            </w:tc>
          </w:sdtContent>
        </w:sdt>
      </w:tr>
      <w:tr w:rsidR="00645A75" w:rsidTr="0ECA834B" w14:paraId="1E7F588A" w14:textId="77777777">
        <w:tc>
          <w:tcPr>
            <w:cnfStyle w:val="001000000000" w:firstRow="0" w:lastRow="0" w:firstColumn="1" w:lastColumn="0" w:oddVBand="0" w:evenVBand="0" w:oddHBand="0" w:evenHBand="0" w:firstRowFirstColumn="0" w:firstRowLastColumn="0" w:lastRowFirstColumn="0" w:lastRowLastColumn="0"/>
            <w:tcW w:w="2045" w:type="dxa"/>
            <w:tcMar/>
          </w:tcPr>
          <w:p w:rsidR="00645A75" w:rsidP="50DE2AD9" w:rsidRDefault="008742D4" w14:paraId="24AA3CA9" w14:noSpellErr="1" w14:textId="1FD9ADEA">
            <w:pPr>
              <w:rPr>
                <w:color w:val="FFFFFF" w:themeColor="background1" w:themeTint="FF" w:themeShade="FF"/>
              </w:rPr>
            </w:pPr>
            <w:r w:rsidRPr="50DE2AD9" w:rsidR="50DE2AD9">
              <w:rPr>
                <w:color w:val="FFFFFF" w:themeColor="background1" w:themeTint="FF" w:themeShade="FF"/>
              </w:rPr>
              <w:t>N/A</w:t>
            </w:r>
          </w:p>
        </w:tc>
        <w:tc>
          <w:tcPr>
            <w:cnfStyle w:val="000000000000" w:firstRow="0" w:lastRow="0" w:firstColumn="0" w:lastColumn="0" w:oddVBand="0" w:evenVBand="0" w:oddHBand="0" w:evenHBand="0" w:firstRowFirstColumn="0" w:firstRowLastColumn="0" w:lastRowFirstColumn="0" w:lastRowLastColumn="0"/>
            <w:tcW w:w="3085" w:type="dxa"/>
            <w:tcMar/>
          </w:tcPr>
          <w:p w:rsidR="00DF2F8B" w:rsidP="50DE2AD9" w:rsidRDefault="00B36BEE" w14:paraId="31E5F2DE" w14:textId="64600EB3" w14:noSpellErr="1">
            <w:pPr>
              <w:pStyle w:val="Normal"/>
              <w:bidi w:val="0"/>
              <w:spacing w:before="80" w:beforeAutospacing="off" w:after="160" w:afterAutospacing="off" w:line="259" w:lineRule="auto"/>
              <w:ind w:left="0" w:right="0"/>
              <w:jc w:val="left"/>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C81994" w:rsidP="50DE2AD9" w:rsidRDefault="00A4044C" w14:paraId="5DA2EF76" w14:textId="7AAA9C84"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F81178" w:rsidP="50DE2AD9" w:rsidRDefault="00A4044C" w14:paraId="4EC96047" w14:textId="6B72839F"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645A75" w:rsidTr="0ECA834B" w14:paraId="2CFAD658" w14:textId="77777777">
        <w:tc>
          <w:tcPr>
            <w:cnfStyle w:val="001000000000" w:firstRow="0" w:lastRow="0" w:firstColumn="1" w:lastColumn="0" w:oddVBand="0" w:evenVBand="0" w:oddHBand="0" w:evenHBand="0" w:firstRowFirstColumn="0" w:firstRowLastColumn="0" w:lastRowFirstColumn="0" w:lastRowLastColumn="0"/>
            <w:tcW w:w="2045" w:type="dxa"/>
            <w:tcMar/>
          </w:tcPr>
          <w:p w:rsidR="00645A75" w:rsidP="50DE2AD9" w:rsidRDefault="008742D4" w14:paraId="16746A52" w14:textId="4792956B"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645A75" w:rsidP="50DE2AD9" w:rsidRDefault="00DF2F8B" w14:paraId="0B1F8A82" w14:textId="1C58797D"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777F30" w:rsidP="50DE2AD9" w:rsidRDefault="00777F30" w14:paraId="541151FA" w14:textId="59D34CE9"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645A75" w:rsidP="50DE2AD9" w:rsidRDefault="00645A75" w14:paraId="3782B8DD" w14:textId="769C8696">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645A75" w:rsidTr="0ECA834B" w14:paraId="4150B3BC" w14:textId="77777777">
        <w:tc>
          <w:tcPr>
            <w:cnfStyle w:val="001000000000" w:firstRow="0" w:lastRow="0" w:firstColumn="1" w:lastColumn="0" w:oddVBand="0" w:evenVBand="0" w:oddHBand="0" w:evenHBand="0" w:firstRowFirstColumn="0" w:firstRowLastColumn="0" w:lastRowFirstColumn="0" w:lastRowLastColumn="0"/>
            <w:tcW w:w="2045" w:type="dxa"/>
            <w:tcMar/>
          </w:tcPr>
          <w:p w:rsidR="00645A75" w:rsidP="50DE2AD9" w:rsidRDefault="008742D4" w14:paraId="2DFDC290" w14:textId="1569CD30"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7B7278" w:rsidP="50DE2AD9" w:rsidRDefault="007B7278" w14:paraId="7B1DEAEC" w14:textId="7AE81793">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777F30" w:rsidP="50DE2AD9" w:rsidRDefault="00777F30" w14:paraId="45CA4D0E" w14:textId="4E48A220"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645A75" w:rsidP="50DE2AD9" w:rsidRDefault="00466AA2" w14:paraId="7CFAEC85" w14:textId="71B37148"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4B05F939"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62922AD1" w14:textId="180988AF"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8742D4" w:rsidP="50DE2AD9" w:rsidRDefault="00DF2F8B" w14:paraId="1C8188AB" w14:textId="1E83EB7A"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086CD4" w14:paraId="3064BB73" w14:textId="2C96D1F6"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8742D4" w:rsidP="50DE2AD9" w:rsidRDefault="008742D4" w14:paraId="2377EE84"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4AE74B9C"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2460BCED" w14:textId="0421A51E"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8742D4" w:rsidP="50DE2AD9" w:rsidRDefault="00DF2F8B" w14:paraId="2E3C9795" w14:textId="775007DE"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086CD4" w14:paraId="658FED8B" w14:textId="3DAEA0C0"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B36BEE" w:rsidP="50DE2AD9" w:rsidRDefault="00B36BEE" w14:paraId="5D98D319" w14:textId="543249A2"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26B1617F"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2BB7DBC8" w14:textId="15FA46BD"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432F72" w:rsidP="50DE2AD9" w:rsidRDefault="00A701CC" w14:paraId="47774C37" w14:textId="2B5F748D"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E63580" w14:paraId="46B3BB89" w14:textId="77956BF0"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466AA2" w:rsidP="50DE2AD9" w:rsidRDefault="00466AA2" w14:paraId="782E63A3" w14:textId="48B3151F">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4CB9829B"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6FF56550" w14:textId="22585111"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A701CC" w:rsidP="50DE2AD9" w:rsidRDefault="00D01CD8" w14:paraId="343C92D8" w14:textId="709AC50C"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E63580" w14:paraId="12DA27C9" w14:textId="1E792CC7"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8742D4" w:rsidP="50DE2AD9" w:rsidRDefault="00B36BEE" w14:paraId="56351027" w14:textId="31DD3D6C">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69317389"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41AD827D" w14:textId="277A924E"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AE61CF" w:rsidP="50DE2AD9" w:rsidRDefault="00846292" w14:paraId="3873BBEB" w14:textId="31BB18CB"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8742D4" w14:paraId="4AFCFD4A" w14:textId="17A74DB5">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8742D4" w:rsidP="50DE2AD9" w:rsidRDefault="008742D4" w14:paraId="668DCE55"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5DCA9D75"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4DD89F63" w14:textId="10959FC6"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846292" w:rsidP="50DE2AD9" w:rsidRDefault="00846292" w14:paraId="0A676E50" w14:textId="4DC8F27B"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8742D4" w:rsidP="50DE2AD9" w:rsidRDefault="008742D4" w14:paraId="3CFFA245"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846292" w:rsidP="50DE2AD9" w:rsidRDefault="00846292" w14:paraId="3600F52D" w14:textId="6D7C0505"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8742D4" w:rsidTr="0ECA834B" w14:paraId="42EC21F0" w14:textId="77777777">
        <w:tc>
          <w:tcPr>
            <w:cnfStyle w:val="001000000000" w:firstRow="0" w:lastRow="0" w:firstColumn="1" w:lastColumn="0" w:oddVBand="0" w:evenVBand="0" w:oddHBand="0" w:evenHBand="0" w:firstRowFirstColumn="0" w:firstRowLastColumn="0" w:lastRowFirstColumn="0" w:lastRowLastColumn="0"/>
            <w:tcW w:w="2045" w:type="dxa"/>
            <w:tcMar/>
          </w:tcPr>
          <w:p w:rsidR="008742D4" w:rsidP="50DE2AD9" w:rsidRDefault="008742D4" w14:paraId="277E42CF" w14:textId="3906E570"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325C49" w:rsidP="50DE2AD9" w:rsidRDefault="00325C49" w14:paraId="31D5CAA7" w14:textId="3F252444">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F1408A" w:rsidP="50DE2AD9" w:rsidRDefault="00F1408A" w14:paraId="71CC3F22" w14:textId="488CC8F3">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bookmarkStart w:name="_GoBack" w:id="0"/>
            <w:bookmarkEnd w:id="0"/>
          </w:p>
        </w:tc>
        <w:tc>
          <w:tcPr>
            <w:cnfStyle w:val="000000000000" w:firstRow="0" w:lastRow="0" w:firstColumn="0" w:lastColumn="0" w:oddVBand="0" w:evenVBand="0" w:oddHBand="0" w:evenHBand="0" w:firstRowFirstColumn="0" w:firstRowLastColumn="0" w:lastRowFirstColumn="0" w:lastRowLastColumn="0"/>
            <w:tcW w:w="2754" w:type="dxa"/>
            <w:tcMar/>
          </w:tcPr>
          <w:p w:rsidR="00325C49" w:rsidP="50DE2AD9" w:rsidRDefault="00325C49" w14:paraId="439EECB8" w14:textId="706B10E3">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9219DD" w:rsidTr="0ECA834B" w14:paraId="0A8E6E8E" w14:textId="77777777">
        <w:tc>
          <w:tcPr>
            <w:cnfStyle w:val="001000000000" w:firstRow="0" w:lastRow="0" w:firstColumn="1" w:lastColumn="0" w:oddVBand="0" w:evenVBand="0" w:oddHBand="0" w:evenHBand="0" w:firstRowFirstColumn="0" w:firstRowLastColumn="0" w:lastRowFirstColumn="0" w:lastRowLastColumn="0"/>
            <w:tcW w:w="2045" w:type="dxa"/>
            <w:tcMar/>
          </w:tcPr>
          <w:p w:rsidR="009219DD" w:rsidP="50DE2AD9" w:rsidRDefault="009219DD" w14:paraId="1F4FE321" w14:textId="74A2C4E2"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9219DD" w:rsidP="50DE2AD9" w:rsidRDefault="00AC5F3C" w14:paraId="56C932DE" w14:textId="1475F832">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FE3B55" w:rsidP="50DE2AD9" w:rsidRDefault="00FE3B55" w14:paraId="7FB14C3B" w14:textId="5581B820">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9219DD" w:rsidP="50DE2AD9" w:rsidRDefault="009219DD" w14:paraId="4FC66E9D" w14:textId="464B6F8F">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9219DD" w:rsidTr="0ECA834B" w14:paraId="1615A0B2" w14:textId="77777777">
        <w:tc>
          <w:tcPr>
            <w:cnfStyle w:val="001000000000" w:firstRow="0" w:lastRow="0" w:firstColumn="1" w:lastColumn="0" w:oddVBand="0" w:evenVBand="0" w:oddHBand="0" w:evenHBand="0" w:firstRowFirstColumn="0" w:firstRowLastColumn="0" w:lastRowFirstColumn="0" w:lastRowLastColumn="0"/>
            <w:tcW w:w="2045" w:type="dxa"/>
            <w:tcMar/>
          </w:tcPr>
          <w:p w:rsidR="009219DD" w:rsidP="50DE2AD9" w:rsidRDefault="009219DD" w14:paraId="62CFF9F9" w14:textId="58BEE408"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9219DD" w:rsidP="50DE2AD9" w:rsidRDefault="00846292" w14:paraId="5FB5C00A" w14:textId="42874BB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9219DD" w:rsidP="50DE2AD9" w:rsidRDefault="009219DD" w14:paraId="5A951FC4" w14:textId="20AC7D4D">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846292" w:rsidP="50DE2AD9" w:rsidRDefault="003F4DE3" w14:paraId="25F07DC4" w14:textId="4537289E"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18310D" w:rsidTr="0ECA834B" w14:paraId="54ED0881" w14:textId="77777777">
        <w:tc>
          <w:tcPr>
            <w:cnfStyle w:val="001000000000" w:firstRow="0" w:lastRow="0" w:firstColumn="1" w:lastColumn="0" w:oddVBand="0" w:evenVBand="0" w:oddHBand="0" w:evenHBand="0" w:firstRowFirstColumn="0" w:firstRowLastColumn="0" w:lastRowFirstColumn="0" w:lastRowLastColumn="0"/>
            <w:tcW w:w="2045" w:type="dxa"/>
            <w:tcMar/>
          </w:tcPr>
          <w:p w:rsidR="0018310D" w:rsidP="50DE2AD9" w:rsidRDefault="0018310D" w14:paraId="3213D7CF" w14:textId="58733EBD"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18310D" w:rsidP="50DE2AD9" w:rsidRDefault="0018310D" w14:paraId="3E4AF22C" w14:textId="1F5FCE03" w14:noSpellErr="1">
            <w:pPr>
              <w:pStyle w:val="Normal"/>
              <w:bidi w:val="0"/>
              <w:spacing w:before="80" w:beforeAutospacing="off" w:after="160" w:afterAutospacing="off" w:line="259" w:lineRule="auto"/>
              <w:ind w:left="0" w:right="0"/>
              <w:jc w:val="left"/>
              <w:cnfStyle w:val="000000000000" w:firstRow="0" w:lastRow="0" w:firstColumn="0" w:lastColumn="0" w:oddVBand="0" w:evenVBand="0" w:oddHBand="0" w:evenHBand="0" w:firstRowFirstColumn="0" w:firstRowLastColumn="0" w:lastRowFirstColumn="0" w:lastRowLastColumn="0"/>
              <w:rPr>
                <w:i w:val="1"/>
                <w:iCs w:val="1"/>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18310D" w:rsidP="50DE2AD9" w:rsidRDefault="0018310D" w14:paraId="5C3950E2" w14:textId="1525A9E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18310D" w:rsidP="50DE2AD9" w:rsidRDefault="0018310D" w14:paraId="1DE0D235" w14:textId="2E070519"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18310D" w:rsidTr="0ECA834B" w14:paraId="4D3E2B19" w14:textId="77777777">
        <w:tc>
          <w:tcPr>
            <w:cnfStyle w:val="001000000000" w:firstRow="0" w:lastRow="0" w:firstColumn="1" w:lastColumn="0" w:oddVBand="0" w:evenVBand="0" w:oddHBand="0" w:evenHBand="0" w:firstRowFirstColumn="0" w:firstRowLastColumn="0" w:lastRowFirstColumn="0" w:lastRowLastColumn="0"/>
            <w:tcW w:w="2045" w:type="dxa"/>
            <w:tcMar/>
          </w:tcPr>
          <w:p w:rsidR="0018310D" w:rsidP="50DE2AD9" w:rsidRDefault="0018310D" w14:paraId="1C64C0A9" w14:textId="6314292E"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18310D" w:rsidP="50DE2AD9" w:rsidRDefault="0018310D" w14:paraId="603FE06B" w14:textId="024123AD">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18310D" w:rsidP="50DE2AD9" w:rsidRDefault="0018310D" w14:paraId="0D915E96" w14:textId="245A8D20">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18310D" w:rsidP="50DE2AD9" w:rsidRDefault="0018310D" w14:paraId="1CE661AF" w14:textId="49DF5D00"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18310D" w:rsidTr="0ECA834B" w14:paraId="73D0D799" w14:textId="77777777">
        <w:tc>
          <w:tcPr>
            <w:cnfStyle w:val="001000000000" w:firstRow="0" w:lastRow="0" w:firstColumn="1" w:lastColumn="0" w:oddVBand="0" w:evenVBand="0" w:oddHBand="0" w:evenHBand="0" w:firstRowFirstColumn="0" w:firstRowLastColumn="0" w:lastRowFirstColumn="0" w:lastRowLastColumn="0"/>
            <w:tcW w:w="2045" w:type="dxa"/>
            <w:tcMar/>
          </w:tcPr>
          <w:p w:rsidR="0018310D" w:rsidP="50DE2AD9" w:rsidRDefault="0018310D" w14:paraId="10858C49" w14:textId="5930D6BA"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18310D" w:rsidP="50DE2AD9" w:rsidRDefault="0018310D" w14:paraId="6E638769" w14:textId="049E6788"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18310D" w:rsidP="50DE2AD9" w:rsidRDefault="0018310D" w14:paraId="7B4EBE81" w14:textId="67EE5EAB">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18310D" w:rsidP="50DE2AD9" w:rsidRDefault="0018310D" w14:paraId="16EF4258" w14:textId="5883B438"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18310D" w:rsidTr="0ECA834B" w14:paraId="05C4578C" w14:textId="77777777">
        <w:tc>
          <w:tcPr>
            <w:cnfStyle w:val="001000000000" w:firstRow="0" w:lastRow="0" w:firstColumn="1" w:lastColumn="0" w:oddVBand="0" w:evenVBand="0" w:oddHBand="0" w:evenHBand="0" w:firstRowFirstColumn="0" w:firstRowLastColumn="0" w:lastRowFirstColumn="0" w:lastRowLastColumn="0"/>
            <w:tcW w:w="2045" w:type="dxa"/>
            <w:tcMar/>
          </w:tcPr>
          <w:p w:rsidR="0018310D" w:rsidP="50DE2AD9" w:rsidRDefault="0018310D" w14:paraId="627A1957" w14:textId="6B151BEB"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18310D" w:rsidP="50DE2AD9" w:rsidRDefault="0018310D" w14:paraId="012B184B" w14:textId="7744EF7B"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18310D" w:rsidP="50DE2AD9" w:rsidRDefault="0018310D" w14:paraId="6D4FA81F"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18310D" w:rsidP="50DE2AD9" w:rsidRDefault="0018310D" w14:paraId="23F193EB"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18310D" w:rsidTr="0ECA834B" w14:paraId="5AEF373B" w14:textId="77777777">
        <w:tc>
          <w:tcPr>
            <w:cnfStyle w:val="001000000000" w:firstRow="0" w:lastRow="0" w:firstColumn="1" w:lastColumn="0" w:oddVBand="0" w:evenVBand="0" w:oddHBand="0" w:evenHBand="0" w:firstRowFirstColumn="0" w:firstRowLastColumn="0" w:lastRowFirstColumn="0" w:lastRowLastColumn="0"/>
            <w:tcW w:w="2045" w:type="dxa"/>
            <w:tcMar/>
          </w:tcPr>
          <w:p w:rsidR="0018310D" w:rsidP="50DE2AD9" w:rsidRDefault="0018310D" w14:paraId="1BA2355E" w14:textId="1D7AE6BC" w14:noSpellErr="1">
            <w:pPr>
              <w:pStyle w:val="Normal"/>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3085" w:type="dxa"/>
            <w:tcMar/>
          </w:tcPr>
          <w:p w:rsidR="0018310D" w:rsidP="50DE2AD9" w:rsidRDefault="0018310D" w14:paraId="38E612F1" w14:textId="602844B9"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340" w:type="dxa"/>
            <w:tcMar/>
          </w:tcPr>
          <w:p w:rsidR="0018310D" w:rsidP="50DE2AD9" w:rsidRDefault="0018310D" w14:paraId="6D717F70"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2754" w:type="dxa"/>
            <w:tcMar/>
          </w:tcPr>
          <w:p w:rsidR="0018310D" w:rsidP="50DE2AD9" w:rsidRDefault="0018310D" w14:paraId="3632EE5D" w14:textId="73CAE6A1"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bl>
    <w:tbl>
      <w:tblPr>
        <w:tblStyle w:val="SyllabusTable-withBorders"/>
        <w:tblW w:w="10260" w:type="dxa"/>
        <w:tblLayout w:type="fixed"/>
        <w:tblLook w:val="04A0" w:firstRow="1" w:lastRow="0" w:firstColumn="1" w:lastColumn="0" w:noHBand="0" w:noVBand="1"/>
        <w:tblDescription w:val="Exam Schedule table contains Dates and Subjects"/>
      </w:tblPr>
      <w:tblGrid>
        <w:gridCol w:w="2340"/>
        <w:gridCol w:w="5040"/>
        <w:gridCol w:w="1890"/>
        <w:gridCol w:w="990"/>
      </w:tblGrid>
      <w:tr w:rsidR="00C37442" w:rsidTr="0ECA834B" w14:paraId="28CB2326" w14:textId="6B0B39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40" w:type="dxa"/>
            <w:tcMar/>
          </w:tcPr>
          <w:p w:rsidR="00C37442" w:rsidP="50DE2AD9" w:rsidRDefault="00C37442" w14:paraId="7A244097" w14:textId="3057EF1C" w14:noSpellErr="1">
            <w:pPr>
              <w:rPr>
                <w:color w:val="FFFFFF" w:themeColor="background1" w:themeTint="FF" w:themeShade="FF"/>
              </w:rPr>
            </w:pPr>
          </w:p>
        </w:tc>
        <w:sdt>
          <w:sdtPr>
            <w:alias w:val="Subject:"/>
            <w:tag w:val="Subject:"/>
            <w:id w:val="1838185878"/>
            <w:placeholder>
              <w:docPart w:val="2FE433D2B1344CC895E295216E2D50F8"/>
            </w:placeholder>
            <w15:appearance w15:val="hidden"/>
          </w:sdtPr>
          <w:sdtEndPr/>
          <w:sdtContent>
            <w:tc>
              <w:tcPr>
                <w:tcW w:w="5040" w:type="dxa"/>
              </w:tcPr>
              <w:p w:rsidR="00C37442" w:rsidRDefault="00C37442" w14:paraId="5BCED4EB" w14:textId="7B8DEDFA">
                <w:pPr>
                  <w:cnfStyle w:val="100000000000" w:firstRow="1" w:lastRow="0" w:firstColumn="0" w:lastColumn="0" w:oddVBand="0" w:evenVBand="0" w:oddHBand="0" w:evenHBand="0" w:firstRowFirstColumn="0" w:firstRowLastColumn="0" w:lastRowFirstColumn="0" w:lastRowLastColumn="0"/>
                </w:pPr>
                <w:r>
                  <w:t>Homework</w:t>
                </w:r>
              </w:p>
            </w:tc>
          </w:sdtContent>
        </w:sdt>
        <w:tc>
          <w:tcPr>
            <w:cnfStyle w:val="000000000000" w:firstRow="0" w:lastRow="0" w:firstColumn="0" w:lastColumn="0" w:oddVBand="0" w:evenVBand="0" w:oddHBand="0" w:evenHBand="0" w:firstRowFirstColumn="0" w:firstRowLastColumn="0" w:lastRowFirstColumn="0" w:lastRowLastColumn="0"/>
            <w:tcW w:w="1890" w:type="dxa"/>
            <w:tcMar/>
          </w:tcPr>
          <w:p w:rsidR="00C37442" w:rsidP="50DE2AD9" w:rsidRDefault="00C37442" w14:paraId="289B761D" w14:textId="208BFAFF" w14:noSpellErr="1">
            <w:pPr>
              <w:cnfStyle w:val="100000000000" w:firstRow="1"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990" w:type="dxa"/>
            <w:tcMar/>
          </w:tcPr>
          <w:p w:rsidR="00C37442" w:rsidP="50DE2AD9" w:rsidRDefault="00C37442" w14:paraId="6F0F092E" w14:textId="39E38042">
            <w:pPr>
              <w:cnfStyle w:val="100000000000" w:firstRow="1" w:lastRow="0" w:firstColumn="0" w:lastColumn="0" w:oddVBand="0" w:evenVBand="0" w:oddHBand="0" w:evenHBand="0" w:firstRowFirstColumn="0" w:firstRowLastColumn="0" w:lastRowFirstColumn="0" w:lastRowLastColumn="0"/>
              <w:rPr>
                <w:color w:val="FFFFFF" w:themeColor="background1" w:themeTint="FF" w:themeShade="FF"/>
              </w:rPr>
            </w:pPr>
          </w:p>
        </w:tc>
      </w:tr>
      <w:tr w:rsidR="00C37442" w:rsidTr="0ECA834B" w14:paraId="33AB1B5F" w14:textId="2EE010F7">
        <w:tc>
          <w:tcPr>
            <w:cnfStyle w:val="001000000000" w:firstRow="0" w:lastRow="0" w:firstColumn="1" w:lastColumn="0" w:oddVBand="0" w:evenVBand="0" w:oddHBand="0" w:evenHBand="0" w:firstRowFirstColumn="0" w:firstRowLastColumn="0" w:lastRowFirstColumn="0" w:lastRowLastColumn="0"/>
            <w:tcW w:w="2340" w:type="dxa"/>
            <w:tcMar/>
          </w:tcPr>
          <w:p w:rsidR="00C37442" w:rsidP="50DE2AD9" w:rsidRDefault="006A7714" w14:paraId="1410323D" w14:textId="742DB7FB"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5040" w:type="dxa"/>
            <w:tcMar/>
          </w:tcPr>
          <w:p w:rsidR="00C37442" w:rsidP="50DE2AD9" w:rsidRDefault="00C37442" w14:paraId="4C6401EF" w14:textId="26D266A5"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890" w:type="dxa"/>
            <w:tcMar/>
          </w:tcPr>
          <w:p w:rsidR="00C37442" w:rsidP="50DE2AD9" w:rsidRDefault="00640B34" w14:paraId="64F792E5" w14:textId="36EA8B0F"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990" w:type="dxa"/>
            <w:tcMar/>
          </w:tcPr>
          <w:p w:rsidR="00C37442" w:rsidP="50DE2AD9" w:rsidRDefault="00C37442" w14:paraId="08CB39C1" w14:textId="3CF25D35">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C37442" w:rsidTr="0ECA834B" w14:paraId="23059740" w14:textId="77735D6D">
        <w:tc>
          <w:tcPr>
            <w:cnfStyle w:val="001000000000" w:firstRow="0" w:lastRow="0" w:firstColumn="1" w:lastColumn="0" w:oddVBand="0" w:evenVBand="0" w:oddHBand="0" w:evenHBand="0" w:firstRowFirstColumn="0" w:firstRowLastColumn="0" w:lastRowFirstColumn="0" w:lastRowLastColumn="0"/>
            <w:tcW w:w="2340" w:type="dxa"/>
            <w:tcMar/>
          </w:tcPr>
          <w:p w:rsidR="00C37442" w:rsidP="50DE2AD9" w:rsidRDefault="006A7714" w14:paraId="4645D46B" w14:textId="7B87644B"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5040" w:type="dxa"/>
            <w:tcMar/>
          </w:tcPr>
          <w:p w:rsidR="00C37442" w:rsidP="50DE2AD9" w:rsidRDefault="00C37442" w14:paraId="7FF2DC97" w14:textId="635FF8B2"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890" w:type="dxa"/>
            <w:tcMar/>
          </w:tcPr>
          <w:p w:rsidR="00C37442" w:rsidP="50DE2AD9" w:rsidRDefault="00640B34" w14:paraId="1FD42745" w14:textId="6C2766EF"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990" w:type="dxa"/>
            <w:tcMar/>
          </w:tcPr>
          <w:p w:rsidR="00C37442" w:rsidP="50DE2AD9" w:rsidRDefault="00C37442" w14:paraId="28F34188" w14:textId="34E200D0">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C37442" w:rsidTr="0ECA834B" w14:paraId="01AABA5D" w14:textId="1725D27B">
        <w:tc>
          <w:tcPr>
            <w:cnfStyle w:val="001000000000" w:firstRow="0" w:lastRow="0" w:firstColumn="1" w:lastColumn="0" w:oddVBand="0" w:evenVBand="0" w:oddHBand="0" w:evenHBand="0" w:firstRowFirstColumn="0" w:firstRowLastColumn="0" w:lastRowFirstColumn="0" w:lastRowLastColumn="0"/>
            <w:tcW w:w="2340" w:type="dxa"/>
            <w:tcMar/>
          </w:tcPr>
          <w:p w:rsidR="00C37442" w:rsidP="50DE2AD9" w:rsidRDefault="006A7714" w14:paraId="2888389C" w14:textId="44319055"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5040" w:type="dxa"/>
            <w:tcMar/>
          </w:tcPr>
          <w:p w:rsidR="00C37442" w:rsidP="50DE2AD9" w:rsidRDefault="00C37442" w14:paraId="0CF081A8" w14:textId="0602379C"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890" w:type="dxa"/>
            <w:tcMar/>
          </w:tcPr>
          <w:p w:rsidR="00C37442" w:rsidP="50DE2AD9" w:rsidRDefault="0089731E" w14:paraId="21086485" w14:textId="378B4732"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990" w:type="dxa"/>
            <w:tcMar/>
          </w:tcPr>
          <w:p w:rsidR="00C37442" w:rsidP="50DE2AD9" w:rsidRDefault="00C37442" w14:paraId="5A04FFC2" w14:textId="609DC55C">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bl>
    <w:tbl>
      <w:tblPr>
        <w:tblStyle w:val="SyllabusTable-withBorders"/>
        <w:tblW w:w="0" w:type="auto"/>
        <w:tblLayout w:type="fixed"/>
        <w:tblLook w:val="04A0" w:firstRow="1" w:lastRow="0" w:firstColumn="1" w:lastColumn="0" w:noHBand="0" w:noVBand="1"/>
        <w:tblDescription w:val="Exam Schedule table contains Dates and Subjects"/>
      </w:tblPr>
      <w:tblGrid>
        <w:gridCol w:w="2250"/>
        <w:gridCol w:w="6480"/>
        <w:gridCol w:w="1494"/>
      </w:tblGrid>
      <w:tr w:rsidR="00273E2C" w:rsidTr="0ECA834B" w14:paraId="6D13E6CB" w14:textId="3B6515BB">
        <w:trPr>
          <w:cnfStyle w:val="100000000000" w:firstRow="1" w:lastRow="0" w:firstColumn="0" w:lastColumn="0" w:oddVBand="0" w:evenVBand="0" w:oddHBand="0" w:evenHBand="0" w:firstRowFirstColumn="0" w:firstRowLastColumn="0" w:lastRowFirstColumn="0" w:lastRowLastColumn="0"/>
          <w:tblHeader/>
        </w:trPr>
        <w:sdt>
          <w:sdtPr>
            <w:alias w:val="Date:"/>
            <w:tag w:val="Date:"/>
            <w:id w:val="-1301145607"/>
            <w:placeholder>
              <w:docPart w:val="99F6A3809C8E49D2A167D61783704B76"/>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250" w:type="dxa"/>
              </w:tcPr>
              <w:p w:rsidR="00273E2C" w:rsidP="00845695" w:rsidRDefault="00273E2C" w14:paraId="4A8765EA" w14:textId="77777777">
                <w:r>
                  <w:t>Date</w:t>
                </w:r>
              </w:p>
            </w:tc>
          </w:sdtContent>
        </w:sdt>
        <w:sdt>
          <w:sdtPr>
            <w:alias w:val="Subject:"/>
            <w:tag w:val="Subject:"/>
            <w:id w:val="23070054"/>
            <w:placeholder>
              <w:docPart w:val="CBE142FC707943FFB5632B9BFF77132D"/>
            </w:placeholder>
            <w:showingPlcHdr/>
            <w15:appearance w15:val="hidden"/>
          </w:sdtPr>
          <w:sdtEndPr/>
          <w:sdtContent>
            <w:tc>
              <w:tcPr>
                <w:tcW w:w="6480" w:type="dxa"/>
              </w:tcPr>
              <w:p w:rsidR="00273E2C" w:rsidP="00845695" w:rsidRDefault="00273E2C" w14:paraId="475D9B19" w14:textId="77777777">
                <w:pPr>
                  <w:cnfStyle w:val="100000000000" w:firstRow="1" w:lastRow="0" w:firstColumn="0" w:lastColumn="0" w:oddVBand="0" w:evenVBand="0" w:oddHBand="0" w:evenHBand="0" w:firstRowFirstColumn="0" w:firstRowLastColumn="0" w:lastRowFirstColumn="0" w:lastRowLastColumn="0"/>
                </w:pPr>
                <w:r>
                  <w:t>Subject</w:t>
                </w:r>
              </w:p>
            </w:tc>
          </w:sdtContent>
        </w:sdt>
        <w:tc>
          <w:tcPr>
            <w:cnfStyle w:val="000000000000" w:firstRow="0" w:lastRow="0" w:firstColumn="0" w:lastColumn="0" w:oddVBand="0" w:evenVBand="0" w:oddHBand="0" w:evenHBand="0" w:firstRowFirstColumn="0" w:firstRowLastColumn="0" w:lastRowFirstColumn="0" w:lastRowLastColumn="0"/>
            <w:tcW w:w="1494" w:type="dxa"/>
            <w:tcMar/>
          </w:tcPr>
          <w:p w:rsidR="00273E2C" w:rsidP="50DE2AD9" w:rsidRDefault="00273E2C" w14:paraId="2FFF7430" w14:textId="77777777">
            <w:pPr>
              <w:cnfStyle w:val="100000000000" w:firstRow="1" w:lastRow="0" w:firstColumn="0" w:lastColumn="0" w:oddVBand="0" w:evenVBand="0" w:oddHBand="0" w:evenHBand="0" w:firstRowFirstColumn="0" w:firstRowLastColumn="0" w:lastRowFirstColumn="0" w:lastRowLastColumn="0"/>
              <w:rPr>
                <w:color w:val="FFFFFF" w:themeColor="background1" w:themeTint="FF" w:themeShade="FF"/>
              </w:rPr>
            </w:pPr>
          </w:p>
        </w:tc>
      </w:tr>
      <w:tr w:rsidR="00273E2C" w:rsidTr="0ECA834B" w14:paraId="0ACF500B" w14:textId="76191353">
        <w:tc>
          <w:tcPr>
            <w:cnfStyle w:val="001000000000" w:firstRow="0" w:lastRow="0" w:firstColumn="1" w:lastColumn="0" w:oddVBand="0" w:evenVBand="0" w:oddHBand="0" w:evenHBand="0" w:firstRowFirstColumn="0" w:firstRowLastColumn="0" w:lastRowFirstColumn="0" w:lastRowLastColumn="0"/>
            <w:tcW w:w="2250" w:type="dxa"/>
            <w:tcMar/>
          </w:tcPr>
          <w:p w:rsidR="00273E2C" w:rsidP="50DE2AD9" w:rsidRDefault="00273E2C" w14:paraId="2F89FC59" w14:textId="3110AA7D"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6480" w:type="dxa"/>
            <w:tcMar/>
          </w:tcPr>
          <w:p w:rsidR="00273E2C" w:rsidP="50DE2AD9" w:rsidRDefault="00273E2C" w14:paraId="5BA2ACE2" w14:textId="05A74505"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494" w:type="dxa"/>
            <w:tcMar/>
          </w:tcPr>
          <w:p w:rsidR="00273E2C" w:rsidP="50DE2AD9" w:rsidRDefault="00273E2C" w14:paraId="3B0758B4"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273E2C" w:rsidTr="0ECA834B" w14:paraId="5D3A0358" w14:textId="23E2CD7B">
        <w:tc>
          <w:tcPr>
            <w:cnfStyle w:val="001000000000" w:firstRow="0" w:lastRow="0" w:firstColumn="1" w:lastColumn="0" w:oddVBand="0" w:evenVBand="0" w:oddHBand="0" w:evenHBand="0" w:firstRowFirstColumn="0" w:firstRowLastColumn="0" w:lastRowFirstColumn="0" w:lastRowLastColumn="0"/>
            <w:tcW w:w="2250" w:type="dxa"/>
            <w:tcMar/>
          </w:tcPr>
          <w:p w:rsidR="00273E2C" w:rsidP="50DE2AD9" w:rsidRDefault="00273E2C" w14:paraId="4E3E65BA" w14:textId="790D324A"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6480" w:type="dxa"/>
            <w:tcMar/>
          </w:tcPr>
          <w:p w:rsidR="00273E2C" w:rsidP="50DE2AD9" w:rsidRDefault="003366CE" w14:paraId="4AD15F18" w14:textId="07E55EBB"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494" w:type="dxa"/>
            <w:tcMar/>
          </w:tcPr>
          <w:p w:rsidR="00273E2C" w:rsidP="50DE2AD9" w:rsidRDefault="00273E2C" w14:paraId="4EF1A43A"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273E2C" w:rsidTr="0ECA834B" w14:paraId="67DD64B3" w14:textId="273615EB">
        <w:tc>
          <w:tcPr>
            <w:cnfStyle w:val="001000000000" w:firstRow="0" w:lastRow="0" w:firstColumn="1" w:lastColumn="0" w:oddVBand="0" w:evenVBand="0" w:oddHBand="0" w:evenHBand="0" w:firstRowFirstColumn="0" w:firstRowLastColumn="0" w:lastRowFirstColumn="0" w:lastRowLastColumn="0"/>
            <w:tcW w:w="2250" w:type="dxa"/>
            <w:tcMar/>
          </w:tcPr>
          <w:p w:rsidR="00273E2C" w:rsidP="50DE2AD9" w:rsidRDefault="00273E2C" w14:paraId="159F28D4" w14:textId="5052F47F"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6480" w:type="dxa"/>
            <w:tcMar/>
          </w:tcPr>
          <w:p w:rsidR="00273E2C" w:rsidP="50DE2AD9" w:rsidRDefault="003366CE" w14:paraId="15EE0909" w14:textId="0DA5A472"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494" w:type="dxa"/>
            <w:tcMar/>
          </w:tcPr>
          <w:p w:rsidR="00273E2C" w:rsidP="50DE2AD9" w:rsidRDefault="00273E2C" w14:paraId="60F3B1D5"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4523F8" w:rsidTr="0ECA834B" w14:paraId="09CCF2D3" w14:textId="77777777">
        <w:tc>
          <w:tcPr>
            <w:cnfStyle w:val="001000000000" w:firstRow="0" w:lastRow="0" w:firstColumn="1" w:lastColumn="0" w:oddVBand="0" w:evenVBand="0" w:oddHBand="0" w:evenHBand="0" w:firstRowFirstColumn="0" w:firstRowLastColumn="0" w:lastRowFirstColumn="0" w:lastRowLastColumn="0"/>
            <w:tcW w:w="2250" w:type="dxa"/>
            <w:tcMar/>
          </w:tcPr>
          <w:p w:rsidR="004523F8" w:rsidP="50DE2AD9" w:rsidRDefault="004523F8" w14:paraId="6DE98E4A" w14:textId="56E312B9" w14:noSpellErr="1">
            <w:pPr>
              <w:tabs>
                <w:tab w:val="center" w:pos="1125"/>
              </w:tabs>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6480" w:type="dxa"/>
            <w:tcMar/>
          </w:tcPr>
          <w:p w:rsidR="004523F8" w:rsidP="50DE2AD9" w:rsidRDefault="006B13D6" w14:paraId="34049B67" w14:textId="198C45A7"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494" w:type="dxa"/>
            <w:tcMar/>
          </w:tcPr>
          <w:p w:rsidR="004523F8" w:rsidP="50DE2AD9" w:rsidRDefault="004523F8" w14:paraId="2FCA9543"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r w:rsidR="00D172E9" w:rsidTr="0ECA834B" w14:paraId="31A4BA5D" w14:textId="77777777">
        <w:tc>
          <w:tcPr>
            <w:cnfStyle w:val="001000000000" w:firstRow="0" w:lastRow="0" w:firstColumn="1" w:lastColumn="0" w:oddVBand="0" w:evenVBand="0" w:oddHBand="0" w:evenHBand="0" w:firstRowFirstColumn="0" w:firstRowLastColumn="0" w:lastRowFirstColumn="0" w:lastRowLastColumn="0"/>
            <w:tcW w:w="2250" w:type="dxa"/>
            <w:tcMar/>
          </w:tcPr>
          <w:p w:rsidR="00D172E9" w:rsidP="50DE2AD9" w:rsidRDefault="00D172E9" w14:paraId="7FF4A08D" w14:textId="58A3A468" w14:noSpellErr="1">
            <w:pPr>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6480" w:type="dxa"/>
            <w:tcMar/>
          </w:tcPr>
          <w:p w:rsidR="00D172E9" w:rsidP="50DE2AD9" w:rsidRDefault="006B13D6" w14:paraId="66C030DD" w14:textId="1A793CFF" w14:noSpellErr="1">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c>
          <w:tcPr>
            <w:cnfStyle w:val="000000000000" w:firstRow="0" w:lastRow="0" w:firstColumn="0" w:lastColumn="0" w:oddVBand="0" w:evenVBand="0" w:oddHBand="0" w:evenHBand="0" w:firstRowFirstColumn="0" w:firstRowLastColumn="0" w:lastRowFirstColumn="0" w:lastRowLastColumn="0"/>
            <w:tcW w:w="1494" w:type="dxa"/>
            <w:tcMar/>
          </w:tcPr>
          <w:p w:rsidR="00D172E9" w:rsidP="50DE2AD9" w:rsidRDefault="00D172E9" w14:paraId="761F80FF" w14:textId="77777777">
            <w:pPr>
              <w:cnfStyle w:val="000000000000" w:firstRow="0" w:lastRow="0" w:firstColumn="0" w:lastColumn="0" w:oddVBand="0" w:evenVBand="0" w:oddHBand="0" w:evenHBand="0" w:firstRowFirstColumn="0" w:firstRowLastColumn="0" w:lastRowFirstColumn="0" w:lastRowLastColumn="0"/>
              <w:rPr>
                <w:color w:val="FFFFFF" w:themeColor="background1" w:themeTint="FF" w:themeShade="FF"/>
              </w:rPr>
            </w:pPr>
          </w:p>
        </w:tc>
      </w:tr>
    </w:tbl>
    <w:p w:rsidR="0DA3953D" w:rsidRDefault="0DA3953D" w14:paraId="48196071" w14:textId="73F61EE6"/>
    <w:sectPr w:rsidR="00544E8A" w:rsidSect="003E2D26">
      <w:headerReference w:type="default" r:id="rId33"/>
      <w:footerReference w:type="default" r:id="rId34"/>
      <w:pgSz w:w="12240" w:h="15840" w:orient="portrait"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DE3" w:rsidRDefault="003F4DE3" w14:paraId="7B391D28" w14:textId="77777777">
      <w:pPr>
        <w:spacing w:after="0"/>
      </w:pPr>
      <w:r>
        <w:separator/>
      </w:r>
    </w:p>
  </w:endnote>
  <w:endnote w:type="continuationSeparator" w:id="0">
    <w:p w:rsidR="003F4DE3" w:rsidRDefault="003F4DE3" w14:paraId="5071442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A75" w:rsidP="003E2D26" w:rsidRDefault="00C70C09" w14:paraId="2FDE3203" w14:textId="1B1E7270" w14:noSpellErr="1">
    <w:pPr>
      <w:pStyle w:val="Footer"/>
    </w:pPr>
    <w:r w:rsidR="10F64AC4">
      <w:rPr/>
      <w:t xml:space="preserve">Page </w:t>
    </w:r>
    <w:r w:rsidRPr="10F64AC4">
      <w:rPr>
        <w:noProof/>
      </w:rPr>
      <w:fldChar w:fldCharType="begin"/>
    </w:r>
    <w:r w:rsidRPr="10F64AC4">
      <w:rPr>
        <w:noProof/>
      </w:rPr>
      <w:instrText xml:space="preserve"> PAGE   \* MERGEFORMAT </w:instrText>
    </w:r>
    <w:r w:rsidRPr="10F64AC4">
      <w:rPr>
        <w:noProof/>
      </w:rPr>
      <w:fldChar w:fldCharType="separate"/>
    </w:r>
    <w:r w:rsidRPr="10F64AC4" w:rsidR="10F64AC4">
      <w:rPr>
        <w:noProof/>
      </w:rPr>
      <w:t>1</w:t>
    </w:r>
    <w:r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DE3" w:rsidRDefault="003F4DE3" w14:paraId="3071CC73" w14:textId="77777777">
      <w:pPr>
        <w:spacing w:after="0"/>
      </w:pPr>
      <w:r>
        <w:separator/>
      </w:r>
    </w:p>
  </w:footnote>
  <w:footnote w:type="continuationSeparator" w:id="0">
    <w:p w:rsidR="003F4DE3" w:rsidRDefault="003F4DE3" w14:paraId="2B0324A5"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p14">
  <w:p w:rsidR="00F1625D" w:rsidRDefault="00793C3D" w14:paraId="04DC4832" w14:textId="1CF85572">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rsidRPr="00793C3D" w:rsidR="00793C3D" w:rsidP="00793C3D" w:rsidRDefault="003F4DE3" w14:paraId="69A29343"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1">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620EDC80">
            <v:shapetype id="_x0000_t202" coordsize="21600,21600" o:spt="202" path="m,l,21600r21600,l21600,xe" w14:anchorId="7DF2C3A9">
              <v:stroke joinstyle="miter"/>
              <v:path gradientshapeok="t" o:connecttype="rect"/>
            </v:shapetype>
            <v:shape id="Text Box 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">
              <v:textbox style="mso-fit-shape-to-text:t">
                <w:txbxContent>
                  <w:p w:rsidRPr="00793C3D" w:rsidR="00793C3D" w:rsidP="00793C3D" w:rsidRDefault="003F4DE3" w14:paraId="14736229" w14:textId="77777777">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history="1" r:id="rId2">
                      <w:r w:rsidRPr="00793C3D" w:rsid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Pr="00E54BA0" w:rsidR="005E1EA2">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Pr="00E54BA0" w:rsidR="005E1EA2">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Pr="00E54BA0" w:rsidR="008735EE">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r w:rsidR="119C6AE8">
      <w:rPr/>
      <w:t/>
    </w:r>
  </w:p>
  <w:p w:rsidR="00F1625D" w:rsidRDefault="00F1625D" w14:paraId="44C35DD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55711E22"/>
    <w:multiLevelType w:val="hybridMultilevel"/>
    <w:tmpl w:val="8774F43C"/>
    <w:lvl w:ilvl="0">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8204A"/>
    <w:multiLevelType w:val="hybridMultilevel"/>
    <w:tmpl w:val="A0B4C12E"/>
    <w:lvl w:ilvl="0" w:tplc="CAF8371E">
      <w:start w:val="1"/>
      <w:numFmt w:val="bullet"/>
      <w:lvlText w:val="·"/>
      <w:lvlJc w:val="left"/>
      <w:pPr>
        <w:ind w:left="360" w:hanging="360"/>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047C41"/>
    <w:multiLevelType w:val="hybridMultilevel"/>
    <w:tmpl w:val="4E428F02"/>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23F3813"/>
    <w:multiLevelType w:val="hybridMultilevel"/>
    <w:tmpl w:val="C002B01A"/>
    <w:lvl w:ilvl="0" w:tplc="AFA82AE6">
      <w:start w:val="1"/>
      <w:numFmt w:val="bullet"/>
      <w:lvlText w:val="·"/>
      <w:lvlJc w:val="left"/>
      <w:pPr>
        <w:tabs>
          <w:tab w:val="num" w:pos="144"/>
        </w:tabs>
        <w:ind w:left="144" w:hanging="144"/>
      </w:pPr>
      <w:rPr>
        <w:rFonts w:hint="default" w:ascii="Cambria" w:hAnsi="Cambria"/>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7C2C6D4E"/>
    <w:multiLevelType w:val="hybridMultilevel"/>
    <w:tmpl w:val="169E0D7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14"/>
  </w:num>
  <w:num w:numId="3">
    <w:abstractNumId w:val="17"/>
  </w:num>
  <w:num w:numId="4">
    <w:abstractNumId w:val="12"/>
  </w:num>
  <w:num w:numId="5">
    <w:abstractNumId w:val="12"/>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5"/>
  </w:num>
  <w:num w:numId="17">
    <w:abstractNumId w:val="13"/>
  </w:num>
  <w:num w:numId="18">
    <w:abstractNumId w:val="18"/>
  </w:num>
  <w:num w:numId="19">
    <w:abstractNumId w:val="16"/>
  </w:num>
  <w:num w:numId="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33CE"/>
    <w:rsid w:val="00177A58"/>
    <w:rsid w:val="0018310D"/>
    <w:rsid w:val="0018747D"/>
    <w:rsid w:val="00191B02"/>
    <w:rsid w:val="001A148C"/>
    <w:rsid w:val="001B6769"/>
    <w:rsid w:val="001C1A07"/>
    <w:rsid w:val="001C5E09"/>
    <w:rsid w:val="001C632A"/>
    <w:rsid w:val="001D1EF1"/>
    <w:rsid w:val="001D4ACB"/>
    <w:rsid w:val="001D591A"/>
    <w:rsid w:val="001E1E51"/>
    <w:rsid w:val="001E2398"/>
    <w:rsid w:val="001E7C4F"/>
    <w:rsid w:val="00202787"/>
    <w:rsid w:val="00206949"/>
    <w:rsid w:val="00216B82"/>
    <w:rsid w:val="0024197D"/>
    <w:rsid w:val="00253F79"/>
    <w:rsid w:val="00256705"/>
    <w:rsid w:val="002577CE"/>
    <w:rsid w:val="00267767"/>
    <w:rsid w:val="00273E2C"/>
    <w:rsid w:val="00285551"/>
    <w:rsid w:val="00290CC6"/>
    <w:rsid w:val="002B2ADA"/>
    <w:rsid w:val="002C1625"/>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66AA2"/>
    <w:rsid w:val="0047050B"/>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4526"/>
    <w:rsid w:val="00640A71"/>
    <w:rsid w:val="00640B34"/>
    <w:rsid w:val="00640DF1"/>
    <w:rsid w:val="00645A75"/>
    <w:rsid w:val="00652AF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42AFA"/>
    <w:rsid w:val="008451C6"/>
    <w:rsid w:val="00846292"/>
    <w:rsid w:val="00855DE9"/>
    <w:rsid w:val="0086436D"/>
    <w:rsid w:val="00865AAC"/>
    <w:rsid w:val="008735EE"/>
    <w:rsid w:val="008742D4"/>
    <w:rsid w:val="00874513"/>
    <w:rsid w:val="0087751A"/>
    <w:rsid w:val="00883B4C"/>
    <w:rsid w:val="00887B3B"/>
    <w:rsid w:val="00891AEF"/>
    <w:rsid w:val="00895717"/>
    <w:rsid w:val="00896D59"/>
    <w:rsid w:val="0089731E"/>
    <w:rsid w:val="00897784"/>
    <w:rsid w:val="008A23B4"/>
    <w:rsid w:val="008C475A"/>
    <w:rsid w:val="008D416A"/>
    <w:rsid w:val="008E60A6"/>
    <w:rsid w:val="008F2A7C"/>
    <w:rsid w:val="008F2F30"/>
    <w:rsid w:val="0091574D"/>
    <w:rsid w:val="009158F7"/>
    <w:rsid w:val="009219DD"/>
    <w:rsid w:val="00927DDA"/>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E00"/>
    <w:rsid w:val="00C16EF1"/>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F2F8B"/>
    <w:rsid w:val="00E07075"/>
    <w:rsid w:val="00E12CA8"/>
    <w:rsid w:val="00E16C05"/>
    <w:rsid w:val="00E41C15"/>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hAnsiTheme="majorHAnsi" w:eastAsiaTheme="majorEastAsia"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hAnsiTheme="majorHAnsi" w:eastAsiaTheme="majorEastAsia"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hAnsiTheme="majorHAnsi" w:eastAsiaTheme="majorEastAsia"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hAnsiTheme="majorHAnsi" w:eastAsiaTheme="majorEastAsia"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hAnsiTheme="majorHAnsi" w:eastAsiaTheme="majorEastAsia"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hAnsiTheme="majorHAnsi" w:eastAsiaTheme="majorEastAsia"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hAnsiTheme="majorHAnsi" w:eastAsiaTheme="majorEastAsia"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hAnsiTheme="majorHAnsi" w:eastAsiaTheme="majorEastAsia"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hAnsiTheme="majorHAnsi" w:eastAsiaTheme="majorEastAsia" w:cstheme="majorBidi"/>
      <w:color w:val="591200"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hAnsiTheme="majorHAnsi" w:eastAsiaTheme="majorEastAsia" w:cstheme="majorBidi"/>
      <w:color w:val="B43412" w:themeColor="accent1" w:themeShade="BF"/>
      <w:spacing w:val="-10"/>
      <w:sz w:val="52"/>
      <w:szCs w:val="52"/>
    </w:rPr>
  </w:style>
  <w:style w:type="character" w:styleId="TitleChar" w:customStyle="1">
    <w:name w:val="Title Char"/>
    <w:basedOn w:val="DefaultParagraphFont"/>
    <w:link w:val="Title"/>
    <w:uiPriority w:val="10"/>
    <w:rsid w:val="00253F79"/>
    <w:rPr>
      <w:rFonts w:asciiTheme="majorHAnsi" w:hAnsiTheme="majorHAnsi" w:eastAsiaTheme="majorEastAsia"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253F79"/>
    <w:rPr>
      <w:rFonts w:asciiTheme="majorHAnsi" w:hAnsiTheme="majorHAnsi" w:eastAsiaTheme="majorEastAsia" w:cstheme="majorBidi"/>
    </w:rPr>
  </w:style>
  <w:style w:type="character" w:styleId="PlaceholderText">
    <w:name w:val="Placeholder Text"/>
    <w:basedOn w:val="DefaultParagraphFont"/>
    <w:uiPriority w:val="99"/>
    <w:semiHidden/>
    <w:rsid w:val="006F7190"/>
    <w:rPr>
      <w:color w:val="595959" w:themeColor="text1" w:themeTint="A6"/>
    </w:rPr>
  </w:style>
  <w:style w:type="character" w:styleId="Heading1Char" w:customStyle="1">
    <w:name w:val="Heading 1 Char"/>
    <w:basedOn w:val="DefaultParagraphFont"/>
    <w:link w:val="Heading1"/>
    <w:uiPriority w:val="9"/>
    <w:rsid w:val="00253F79"/>
    <w:rPr>
      <w:rFonts w:asciiTheme="majorHAnsi" w:hAnsiTheme="majorHAnsi" w:eastAsiaTheme="majorEastAsia" w:cstheme="majorBidi"/>
      <w:color w:val="B43412" w:themeColor="accent1" w:themeShade="BF"/>
      <w:sz w:val="30"/>
      <w:szCs w:val="30"/>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253F79"/>
    <w:rPr>
      <w:rFonts w:asciiTheme="majorHAnsi" w:hAnsiTheme="majorHAnsi" w:eastAsiaTheme="majorEastAsia"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styleId="SyllabusTable-NoBorders" w:customStyle="1">
    <w:name w:val="Syllabus Table - No Borders"/>
    <w:basedOn w:val="TableNormal"/>
    <w:uiPriority w:val="99"/>
    <w:rsid w:val="001C1A07"/>
    <w:pPr>
      <w:spacing w:after="0"/>
    </w:pPr>
    <w:tblPr>
      <w:tblCellMar>
        <w:left w:w="0" w:type="dxa"/>
        <w:right w:w="0" w:type="dxa"/>
      </w:tblCellMar>
    </w:tblPr>
    <w:tblStylePr w:type="firstRow">
      <w:pPr>
        <w:wordWrap/>
        <w:spacing w:after="80" w:afterLines="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styleId="SyllabusTable-withBorders" w:customStyle="1">
    <w:name w:val="Syllabus Table - with Borders"/>
    <w:basedOn w:val="TableNormal"/>
    <w:uiPriority w:val="99"/>
    <w:rsid w:val="006F7190"/>
    <w:pPr>
      <w:spacing w:before="80" w:after="80"/>
    </w:pPr>
    <w:tblPr>
      <w:tblBorders>
        <w:bottom w:val="single" w:color="B43412" w:themeColor="accent1" w:themeShade="BF" w:sz="4" w:space="0"/>
        <w:insideH w:val="single" w:color="595959" w:themeColor="text1" w:themeTint="A6" w:sz="4" w:space="0"/>
      </w:tblBorders>
      <w:tblCellMar>
        <w:left w:w="0" w:type="dxa"/>
        <w:right w:w="0" w:type="dxa"/>
      </w:tblCellMar>
    </w:tblPr>
    <w:tblStylePr w:type="firstRow">
      <w:pPr>
        <w:wordWrap/>
        <w:spacing w:before="0" w:beforeLines="0" w:beforeAutospacing="0" w:after="80" w:afterLines="0" w:afterAutospacing="0"/>
      </w:pPr>
      <w:rPr>
        <w:rFonts w:asciiTheme="majorHAnsi" w:hAnsiTheme="majorHAnsi"/>
        <w:b/>
        <w:color w:val="B43412" w:themeColor="accent1" w:themeShade="BF"/>
        <w:sz w:val="22"/>
      </w:rPr>
      <w:tblPr/>
      <w:tcPr>
        <w:tcBorders>
          <w:top w:val="nil"/>
          <w:left w:val="nil"/>
          <w:bottom w:val="single" w:color="B43412" w:themeColor="accent1" w:themeShade="BF" w:sz="4" w:space="0"/>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6F7190"/>
    <w:pPr>
      <w:pBdr>
        <w:top w:val="single" w:color="B43412" w:themeColor="accent1" w:themeShade="BF" w:sz="4" w:space="6"/>
      </w:pBdr>
      <w:spacing w:after="0"/>
      <w:jc w:val="right"/>
    </w:pPr>
    <w:rPr>
      <w:b/>
      <w:bCs/>
      <w:color w:val="262626" w:themeColor="text1" w:themeTint="D9"/>
    </w:rPr>
  </w:style>
  <w:style w:type="character" w:styleId="FooterChar" w:customStyle="1">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color="B43412" w:themeColor="accent1" w:themeShade="BF" w:sz="2" w:space="10"/>
        <w:left w:val="single" w:color="B43412" w:themeColor="accent1" w:themeShade="BF" w:sz="2" w:space="10"/>
        <w:bottom w:val="single" w:color="B43412" w:themeColor="accent1" w:themeShade="BF" w:sz="2" w:space="10"/>
        <w:right w:val="single" w:color="B43412" w:themeColor="accent1" w:themeShade="BF" w:sz="2" w:space="10"/>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styleId="BodyTextChar" w:customStyle="1">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styleId="BodyText2Char" w:customStyle="1">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styleId="BodyText3Char" w:customStyle="1">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styleId="BodyTextFirstIndentChar" w:customStyle="1">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styleId="BodyTextIndentChar" w:customStyle="1">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styleId="BodyTextFirstIndent2Char" w:customStyle="1">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styleId="BodyTextIndent2Char" w:customStyle="1">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styleId="BodyTextIndent3Char" w:customStyle="1">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styleId="ClosingChar" w:customStyle="1">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color="FFFFFF" w:themeColor="background1" w:sz="4" w:space="0"/>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color="FFFFFF" w:themeColor="background1" w:sz="12" w:space="0"/>
        </w:tcBorders>
        <w:shd w:val="clear" w:color="auto" w:fill="EB6400" w:themeFill="accent4" w:themeFillShade="CC"/>
      </w:tcPr>
    </w:tblStylePr>
    <w:tblStylePr w:type="lastRow">
      <w:rPr>
        <w:b/>
        <w:bCs/>
        <w:color w:val="EB64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color="FFFFFF" w:themeColor="background1" w:sz="12" w:space="0"/>
        </w:tcBorders>
        <w:shd w:val="clear" w:color="auto" w:fill="913A1E" w:themeFill="accent3" w:themeFillShade="CC"/>
      </w:tcPr>
    </w:tblStylePr>
    <w:tblStylePr w:type="lastRow">
      <w:rPr>
        <w:b/>
        <w:bCs/>
        <w:color w:val="913A1E"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color="FFFFFF" w:themeColor="background1" w:sz="12" w:space="0"/>
        </w:tcBorders>
        <w:shd w:val="clear" w:color="auto" w:fill="8E1E00" w:themeFill="accent6" w:themeFillShade="CC"/>
      </w:tcPr>
    </w:tblStylePr>
    <w:tblStylePr w:type="lastRow">
      <w:rPr>
        <w:b/>
        <w:bCs/>
        <w:color w:val="8E1E00"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color="FFFFFF" w:themeColor="background1" w:sz="12" w:space="0"/>
        </w:tcBorders>
        <w:shd w:val="clear" w:color="auto" w:fill="A37A00" w:themeFill="accent5" w:themeFillShade="CC"/>
      </w:tcPr>
    </w:tblStylePr>
    <w:tblStylePr w:type="lastRow">
      <w:rPr>
        <w:b/>
        <w:bCs/>
        <w:color w:val="A37A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E84C22" w:themeColor="accent1" w:sz="4" w:space="0"/>
        <w:bottom w:val="single" w:color="E84C22" w:themeColor="accent1" w:sz="4" w:space="0"/>
        <w:right w:val="single" w:color="E84C22" w:themeColor="accent1" w:sz="4" w:space="0"/>
        <w:insideH w:val="single" w:color="FFFFFF" w:themeColor="background1" w:sz="4" w:space="0"/>
        <w:insideV w:val="single" w:color="FFFFFF" w:themeColor="background1" w:sz="4" w:space="0"/>
      </w:tblBorders>
    </w:tblPr>
    <w:tcPr>
      <w:shd w:val="clear" w:color="auto" w:fill="FCEDE9" w:themeFill="accent1"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color="902A0F" w:themeColor="accent1" w:themeShade="99" w:sz="4" w:space="0"/>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color="FFBD47" w:themeColor="accent2" w:sz="24" w:space="0"/>
        <w:left w:val="single" w:color="FFBD47" w:themeColor="accent2" w:sz="4" w:space="0"/>
        <w:bottom w:val="single" w:color="FFBD47" w:themeColor="accent2" w:sz="4" w:space="0"/>
        <w:right w:val="single" w:color="FFBD47" w:themeColor="accent2" w:sz="4" w:space="0"/>
        <w:insideH w:val="single" w:color="FFFFFF" w:themeColor="background1" w:sz="4" w:space="0"/>
        <w:insideV w:val="single" w:color="FFFFFF" w:themeColor="background1" w:sz="4" w:space="0"/>
      </w:tblBorders>
    </w:tblPr>
    <w:tcPr>
      <w:shd w:val="clear" w:color="auto" w:fill="FFF8EC" w:themeFill="accent2" w:themeFillTint="19"/>
    </w:tcPr>
    <w:tblStylePr w:type="firstRow">
      <w:rPr>
        <w:b/>
        <w:bCs/>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color="C37C00" w:themeColor="accent2" w:themeShade="99" w:sz="4" w:space="0"/>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color="FF8427" w:themeColor="accent4" w:sz="24" w:space="0"/>
        <w:left w:val="single" w:color="B64926" w:themeColor="accent3" w:sz="4" w:space="0"/>
        <w:bottom w:val="single" w:color="B64926" w:themeColor="accent3" w:sz="4" w:space="0"/>
        <w:right w:val="single" w:color="B64926" w:themeColor="accent3" w:sz="4" w:space="0"/>
        <w:insideH w:val="single" w:color="FFFFFF" w:themeColor="background1" w:sz="4" w:space="0"/>
        <w:insideV w:val="single" w:color="FFFFFF" w:themeColor="background1" w:sz="4" w:space="0"/>
      </w:tblBorders>
    </w:tblPr>
    <w:tcPr>
      <w:shd w:val="clear" w:color="auto" w:fill="FAEBE7" w:themeFill="accent3" w:themeFillTint="19"/>
    </w:tcPr>
    <w:tblStylePr w:type="firstRow">
      <w:rPr>
        <w:b/>
        <w:bCs/>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color="6D2B16" w:themeColor="accent3" w:themeShade="99" w:sz="4" w:space="0"/>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color="B64926" w:themeColor="accent3" w:sz="24" w:space="0"/>
        <w:left w:val="single" w:color="FF8427" w:themeColor="accent4" w:sz="4" w:space="0"/>
        <w:bottom w:val="single" w:color="FF8427" w:themeColor="accent4" w:sz="4" w:space="0"/>
        <w:right w:val="single" w:color="FF8427" w:themeColor="accent4" w:sz="4" w:space="0"/>
        <w:insideH w:val="single" w:color="FFFFFF" w:themeColor="background1" w:sz="4" w:space="0"/>
        <w:insideV w:val="single" w:color="FFFFFF" w:themeColor="background1" w:sz="4" w:space="0"/>
      </w:tblBorders>
    </w:tblPr>
    <w:tcPr>
      <w:shd w:val="clear" w:color="auto" w:fill="FFF2E9" w:themeFill="accent4" w:themeFillTint="19"/>
    </w:tcPr>
    <w:tblStylePr w:type="firstRow">
      <w:rPr>
        <w:b/>
        <w:bCs/>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color="B04B00" w:themeColor="accent4" w:themeShade="99" w:sz="4" w:space="0"/>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color="B22600" w:themeColor="accent6" w:sz="24" w:space="0"/>
        <w:left w:val="single" w:color="CC9900" w:themeColor="accent5" w:sz="4" w:space="0"/>
        <w:bottom w:val="single" w:color="CC9900" w:themeColor="accent5" w:sz="4" w:space="0"/>
        <w:right w:val="single" w:color="CC9900" w:themeColor="accent5" w:sz="4" w:space="0"/>
        <w:insideH w:val="single" w:color="FFFFFF" w:themeColor="background1" w:sz="4" w:space="0"/>
        <w:insideV w:val="single" w:color="FFFFFF" w:themeColor="background1" w:sz="4" w:space="0"/>
      </w:tblBorders>
    </w:tblPr>
    <w:tcPr>
      <w:shd w:val="clear" w:color="auto" w:fill="FFF7E1" w:themeFill="accent5" w:themeFillTint="19"/>
    </w:tcPr>
    <w:tblStylePr w:type="firstRow">
      <w:rPr>
        <w:b/>
        <w:bCs/>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color="7A5B00" w:themeColor="accent5" w:themeShade="99" w:sz="4" w:space="0"/>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color="CC9900" w:themeColor="accent5" w:sz="24" w:space="0"/>
        <w:left w:val="single" w:color="B22600" w:themeColor="accent6" w:sz="4" w:space="0"/>
        <w:bottom w:val="single" w:color="B22600" w:themeColor="accent6" w:sz="4" w:space="0"/>
        <w:right w:val="single" w:color="B22600" w:themeColor="accent6" w:sz="4" w:space="0"/>
        <w:insideH w:val="single" w:color="FFFFFF" w:themeColor="background1" w:sz="4" w:space="0"/>
        <w:insideV w:val="single" w:color="FFFFFF" w:themeColor="background1" w:sz="4" w:space="0"/>
      </w:tblBorders>
    </w:tblPr>
    <w:tcPr>
      <w:shd w:val="clear" w:color="auto" w:fill="FFE5DE" w:themeFill="accent6" w:themeFillTint="19"/>
    </w:tcPr>
    <w:tblStylePr w:type="firstRow">
      <w:rPr>
        <w:b/>
        <w:bCs/>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color="6A1600" w:themeColor="accent6" w:themeShade="99" w:sz="4" w:space="0"/>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styleId="CommentTextChar" w:customStyle="1">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styleId="CommentSubjectChar" w:customStyle="1">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43412"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F49B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8361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DC5E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9872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851C0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styleId="DateChar" w:customStyle="1">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styleId="E-mailSignatureChar" w:customStyle="1">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styleId="EndnoteTextChar" w:customStyle="1">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44E8A"/>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styleId="FootnoteTextChar" w:customStyle="1">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color="FFE4B5" w:themeColor="accent2" w:themeTint="66" w:sz="4" w:space="0"/>
        <w:left w:val="single" w:color="FFE4B5" w:themeColor="accent2" w:themeTint="66" w:sz="4" w:space="0"/>
        <w:bottom w:val="single" w:color="FFE4B5" w:themeColor="accent2" w:themeTint="66" w:sz="4" w:space="0"/>
        <w:right w:val="single" w:color="FFE4B5" w:themeColor="accent2" w:themeTint="66" w:sz="4" w:space="0"/>
        <w:insideH w:val="single" w:color="FFE4B5" w:themeColor="accent2" w:themeTint="66" w:sz="4" w:space="0"/>
        <w:insideV w:val="single" w:color="FFE4B5" w:themeColor="accent2" w:themeTint="66"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color="EBB19F" w:themeColor="accent3" w:themeTint="66" w:sz="4" w:space="0"/>
        <w:left w:val="single" w:color="EBB19F" w:themeColor="accent3" w:themeTint="66" w:sz="4" w:space="0"/>
        <w:bottom w:val="single" w:color="EBB19F" w:themeColor="accent3" w:themeTint="66" w:sz="4" w:space="0"/>
        <w:right w:val="single" w:color="EBB19F" w:themeColor="accent3" w:themeTint="66" w:sz="4" w:space="0"/>
        <w:insideH w:val="single" w:color="EBB19F" w:themeColor="accent3" w:themeTint="66" w:sz="4" w:space="0"/>
        <w:insideV w:val="single" w:color="EBB19F" w:themeColor="accent3" w:themeTint="66"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color="FFCDA8" w:themeColor="accent4" w:themeTint="66" w:sz="4" w:space="0"/>
        <w:left w:val="single" w:color="FFCDA8" w:themeColor="accent4" w:themeTint="66" w:sz="4" w:space="0"/>
        <w:bottom w:val="single" w:color="FFCDA8" w:themeColor="accent4" w:themeTint="66" w:sz="4" w:space="0"/>
        <w:right w:val="single" w:color="FFCDA8" w:themeColor="accent4" w:themeTint="66" w:sz="4" w:space="0"/>
        <w:insideH w:val="single" w:color="FFCDA8" w:themeColor="accent4" w:themeTint="66" w:sz="4" w:space="0"/>
        <w:insideV w:val="single" w:color="FFCDA8" w:themeColor="accent4" w:themeTint="66"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color="FFE084" w:themeColor="accent5" w:themeTint="66" w:sz="4" w:space="0"/>
        <w:left w:val="single" w:color="FFE084" w:themeColor="accent5" w:themeTint="66" w:sz="4" w:space="0"/>
        <w:bottom w:val="single" w:color="FFE084" w:themeColor="accent5" w:themeTint="66" w:sz="4" w:space="0"/>
        <w:right w:val="single" w:color="FFE084" w:themeColor="accent5" w:themeTint="66" w:sz="4" w:space="0"/>
        <w:insideH w:val="single" w:color="FFE084" w:themeColor="accent5" w:themeTint="66" w:sz="4" w:space="0"/>
        <w:insideV w:val="single" w:color="FFE084" w:themeColor="accent5" w:themeTint="66"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color="FF967A" w:themeColor="accent6" w:themeTint="66" w:sz="4" w:space="0"/>
        <w:left w:val="single" w:color="FF967A" w:themeColor="accent6" w:themeTint="66" w:sz="4" w:space="0"/>
        <w:bottom w:val="single" w:color="FF967A" w:themeColor="accent6" w:themeTint="66" w:sz="4" w:space="0"/>
        <w:right w:val="single" w:color="FF967A" w:themeColor="accent6" w:themeTint="66" w:sz="4" w:space="0"/>
        <w:insideH w:val="single" w:color="FF967A" w:themeColor="accent6" w:themeTint="66" w:sz="4" w:space="0"/>
        <w:insideV w:val="single" w:color="FF967A" w:themeColor="accent6" w:themeTint="66"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color="F1937A" w:themeColor="accent1" w:themeTint="99" w:sz="2" w:space="0"/>
        <w:bottom w:val="single" w:color="F1937A" w:themeColor="accent1" w:themeTint="99" w:sz="2" w:space="0"/>
        <w:insideH w:val="single" w:color="F1937A" w:themeColor="accent1" w:themeTint="99" w:sz="2" w:space="0"/>
        <w:insideV w:val="single" w:color="F1937A" w:themeColor="accent1" w:themeTint="99" w:sz="2" w:space="0"/>
      </w:tblBorders>
    </w:tblPr>
    <w:tblStylePr w:type="firstRow">
      <w:rPr>
        <w:b/>
        <w:bCs/>
      </w:rPr>
      <w:tblPr/>
      <w:tcPr>
        <w:tcBorders>
          <w:top w:val="nil"/>
          <w:bottom w:val="single" w:color="F1937A" w:themeColor="accent1" w:themeTint="99" w:sz="12" w:space="0"/>
          <w:insideH w:val="nil"/>
          <w:insideV w:val="nil"/>
        </w:tcBorders>
        <w:shd w:val="clear" w:color="auto" w:fill="FFFFFF" w:themeFill="background1"/>
      </w:tcPr>
    </w:tblStylePr>
    <w:tblStylePr w:type="lastRow">
      <w:rPr>
        <w:b/>
        <w:bCs/>
      </w:rPr>
      <w:tblPr/>
      <w:tcPr>
        <w:tcBorders>
          <w:top w:val="double" w:color="F1937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color="FFD790" w:themeColor="accent2" w:themeTint="99" w:sz="2" w:space="0"/>
        <w:bottom w:val="single" w:color="FFD790" w:themeColor="accent2" w:themeTint="99" w:sz="2" w:space="0"/>
        <w:insideH w:val="single" w:color="FFD790" w:themeColor="accent2" w:themeTint="99" w:sz="2" w:space="0"/>
        <w:insideV w:val="single" w:color="FFD790" w:themeColor="accent2" w:themeTint="99" w:sz="2" w:space="0"/>
      </w:tblBorders>
    </w:tblPr>
    <w:tblStylePr w:type="firstRow">
      <w:rPr>
        <w:b/>
        <w:bCs/>
      </w:rPr>
      <w:tblPr/>
      <w:tcPr>
        <w:tcBorders>
          <w:top w:val="nil"/>
          <w:bottom w:val="single" w:color="FFD790" w:themeColor="accent2" w:themeTint="99" w:sz="12" w:space="0"/>
          <w:insideH w:val="nil"/>
          <w:insideV w:val="nil"/>
        </w:tcBorders>
        <w:shd w:val="clear" w:color="auto" w:fill="FFFFFF" w:themeFill="background1"/>
      </w:tcPr>
    </w:tblStylePr>
    <w:tblStylePr w:type="lastRow">
      <w:rPr>
        <w:b/>
        <w:bCs/>
      </w:rPr>
      <w:tblPr/>
      <w:tcPr>
        <w:tcBorders>
          <w:top w:val="double" w:color="FFD7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color="E18A6F" w:themeColor="accent3" w:themeTint="99" w:sz="2" w:space="0"/>
        <w:bottom w:val="single" w:color="E18A6F" w:themeColor="accent3" w:themeTint="99" w:sz="2" w:space="0"/>
        <w:insideH w:val="single" w:color="E18A6F" w:themeColor="accent3" w:themeTint="99" w:sz="2" w:space="0"/>
        <w:insideV w:val="single" w:color="E18A6F" w:themeColor="accent3" w:themeTint="99" w:sz="2" w:space="0"/>
      </w:tblBorders>
    </w:tblPr>
    <w:tblStylePr w:type="firstRow">
      <w:rPr>
        <w:b/>
        <w:bCs/>
      </w:rPr>
      <w:tblPr/>
      <w:tcPr>
        <w:tcBorders>
          <w:top w:val="nil"/>
          <w:bottom w:val="single" w:color="E18A6F" w:themeColor="accent3" w:themeTint="99" w:sz="12" w:space="0"/>
          <w:insideH w:val="nil"/>
          <w:insideV w:val="nil"/>
        </w:tcBorders>
        <w:shd w:val="clear" w:color="auto" w:fill="FFFFFF" w:themeFill="background1"/>
      </w:tcPr>
    </w:tblStylePr>
    <w:tblStylePr w:type="lastRow">
      <w:rPr>
        <w:b/>
        <w:bCs/>
      </w:rPr>
      <w:tblPr/>
      <w:tcPr>
        <w:tcBorders>
          <w:top w:val="double" w:color="E18A6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color="FFB47D" w:themeColor="accent4" w:themeTint="99" w:sz="2" w:space="0"/>
        <w:bottom w:val="single" w:color="FFB47D" w:themeColor="accent4" w:themeTint="99" w:sz="2" w:space="0"/>
        <w:insideH w:val="single" w:color="FFB47D" w:themeColor="accent4" w:themeTint="99" w:sz="2" w:space="0"/>
        <w:insideV w:val="single" w:color="FFB47D" w:themeColor="accent4" w:themeTint="99" w:sz="2" w:space="0"/>
      </w:tblBorders>
    </w:tblPr>
    <w:tblStylePr w:type="firstRow">
      <w:rPr>
        <w:b/>
        <w:bCs/>
      </w:rPr>
      <w:tblPr/>
      <w:tcPr>
        <w:tcBorders>
          <w:top w:val="nil"/>
          <w:bottom w:val="single" w:color="FFB47D" w:themeColor="accent4" w:themeTint="99" w:sz="12" w:space="0"/>
          <w:insideH w:val="nil"/>
          <w:insideV w:val="nil"/>
        </w:tcBorders>
        <w:shd w:val="clear" w:color="auto" w:fill="FFFFFF" w:themeFill="background1"/>
      </w:tcPr>
    </w:tblStylePr>
    <w:tblStylePr w:type="lastRow">
      <w:rPr>
        <w:b/>
        <w:bCs/>
      </w:rPr>
      <w:tblPr/>
      <w:tcPr>
        <w:tcBorders>
          <w:top w:val="double" w:color="FFB47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color="FFD047" w:themeColor="accent5" w:themeTint="99" w:sz="2" w:space="0"/>
        <w:bottom w:val="single" w:color="FFD047" w:themeColor="accent5" w:themeTint="99" w:sz="2" w:space="0"/>
        <w:insideH w:val="single" w:color="FFD047" w:themeColor="accent5" w:themeTint="99" w:sz="2" w:space="0"/>
        <w:insideV w:val="single" w:color="FFD047" w:themeColor="accent5" w:themeTint="99" w:sz="2" w:space="0"/>
      </w:tblBorders>
    </w:tblPr>
    <w:tblStylePr w:type="firstRow">
      <w:rPr>
        <w:b/>
        <w:bCs/>
      </w:rPr>
      <w:tblPr/>
      <w:tcPr>
        <w:tcBorders>
          <w:top w:val="nil"/>
          <w:bottom w:val="single" w:color="FFD047" w:themeColor="accent5" w:themeTint="99" w:sz="12" w:space="0"/>
          <w:insideH w:val="nil"/>
          <w:insideV w:val="nil"/>
        </w:tcBorders>
        <w:shd w:val="clear" w:color="auto" w:fill="FFFFFF" w:themeFill="background1"/>
      </w:tcPr>
    </w:tblStylePr>
    <w:tblStylePr w:type="lastRow">
      <w:rPr>
        <w:b/>
        <w:bCs/>
      </w:rPr>
      <w:tblPr/>
      <w:tcPr>
        <w:tcBorders>
          <w:top w:val="double" w:color="FFD047"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color="FF6137" w:themeColor="accent6" w:themeTint="99" w:sz="2" w:space="0"/>
        <w:bottom w:val="single" w:color="FF6137" w:themeColor="accent6" w:themeTint="99" w:sz="2" w:space="0"/>
        <w:insideH w:val="single" w:color="FF6137" w:themeColor="accent6" w:themeTint="99" w:sz="2" w:space="0"/>
        <w:insideV w:val="single" w:color="FF6137" w:themeColor="accent6" w:themeTint="99" w:sz="2" w:space="0"/>
      </w:tblBorders>
    </w:tblPr>
    <w:tblStylePr w:type="firstRow">
      <w:rPr>
        <w:b/>
        <w:bCs/>
      </w:rPr>
      <w:tblPr/>
      <w:tcPr>
        <w:tcBorders>
          <w:top w:val="nil"/>
          <w:bottom w:val="single" w:color="FF6137" w:themeColor="accent6" w:themeTint="99" w:sz="12" w:space="0"/>
          <w:insideH w:val="nil"/>
          <w:insideV w:val="nil"/>
        </w:tcBorders>
        <w:shd w:val="clear" w:color="auto" w:fill="FFFFFF" w:themeFill="background1"/>
      </w:tcPr>
    </w:tblStylePr>
    <w:tblStylePr w:type="lastRow">
      <w:rPr>
        <w:b/>
        <w:bCs/>
      </w:rPr>
      <w:tblPr/>
      <w:tcPr>
        <w:tcBorders>
          <w:top w:val="double" w:color="FF613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table" w:styleId="GridTable4">
    <w:name w:val="Grid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insideV w:val="nil"/>
        </w:tcBorders>
        <w:shd w:val="clear" w:color="auto" w:fill="E84C22" w:themeFill="accent1"/>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insideV w:val="nil"/>
        </w:tcBorders>
        <w:shd w:val="clear" w:color="auto" w:fill="FFBD47" w:themeFill="accent2"/>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insideV w:val="nil"/>
        </w:tcBorders>
        <w:shd w:val="clear" w:color="auto" w:fill="B64926" w:themeFill="accent3"/>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insideV w:val="nil"/>
        </w:tcBorders>
        <w:shd w:val="clear" w:color="auto" w:fill="FF8427" w:themeFill="accent4"/>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insideV w:val="nil"/>
        </w:tcBorders>
        <w:shd w:val="clear" w:color="auto" w:fill="CC9900" w:themeFill="accent5"/>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insideV w:val="nil"/>
        </w:tcBorders>
        <w:shd w:val="clear" w:color="auto" w:fill="B22600" w:themeFill="accent6"/>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A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84C2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84C2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84C2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1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BD47"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BD47"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BD47"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5D8C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6492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6492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6492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3"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2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2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2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FC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C99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C99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C99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AB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260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260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260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bottom w:val="single" w:color="FFD790" w:themeColor="accent2" w:themeTint="99" w:sz="12" w:space="0"/>
        </w:tcBorders>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bottom w:val="single" w:color="E18A6F" w:themeColor="accent3" w:themeTint="99" w:sz="12" w:space="0"/>
        </w:tcBorders>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bottom w:val="single" w:color="FFB47D" w:themeColor="accent4" w:themeTint="99" w:sz="12" w:space="0"/>
        </w:tcBorders>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bottom w:val="single" w:color="FFD047" w:themeColor="accent5" w:themeTint="99" w:sz="12" w:space="0"/>
        </w:tcBorders>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bottom w:val="single" w:color="FF6137" w:themeColor="accent6" w:themeTint="99" w:sz="12" w:space="0"/>
        </w:tcBorders>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insideV w:val="single" w:color="FFD7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color="FFD790" w:themeColor="accent2" w:themeTint="99" w:sz="4" w:space="0"/>
        </w:tcBorders>
      </w:tcPr>
    </w:tblStylePr>
    <w:tblStylePr w:type="nwCell">
      <w:tblPr/>
      <w:tcPr>
        <w:tcBorders>
          <w:bottom w:val="single" w:color="FFD790" w:themeColor="accent2" w:themeTint="99" w:sz="4" w:space="0"/>
        </w:tcBorders>
      </w:tcPr>
    </w:tblStylePr>
    <w:tblStylePr w:type="seCell">
      <w:tblPr/>
      <w:tcPr>
        <w:tcBorders>
          <w:top w:val="single" w:color="FFD790" w:themeColor="accent2" w:themeTint="99" w:sz="4" w:space="0"/>
        </w:tcBorders>
      </w:tcPr>
    </w:tblStylePr>
    <w:tblStylePr w:type="swCell">
      <w:tblPr/>
      <w:tcPr>
        <w:tcBorders>
          <w:top w:val="single" w:color="FFD790" w:themeColor="accent2" w:themeTint="99" w:sz="4" w:space="0"/>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insideV w:val="single" w:color="E18A6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color="E18A6F" w:themeColor="accent3" w:themeTint="99" w:sz="4" w:space="0"/>
        </w:tcBorders>
      </w:tcPr>
    </w:tblStylePr>
    <w:tblStylePr w:type="nwCell">
      <w:tblPr/>
      <w:tcPr>
        <w:tcBorders>
          <w:bottom w:val="single" w:color="E18A6F" w:themeColor="accent3" w:themeTint="99" w:sz="4" w:space="0"/>
        </w:tcBorders>
      </w:tcPr>
    </w:tblStylePr>
    <w:tblStylePr w:type="seCell">
      <w:tblPr/>
      <w:tcPr>
        <w:tcBorders>
          <w:top w:val="single" w:color="E18A6F" w:themeColor="accent3" w:themeTint="99" w:sz="4" w:space="0"/>
        </w:tcBorders>
      </w:tcPr>
    </w:tblStylePr>
    <w:tblStylePr w:type="swCell">
      <w:tblPr/>
      <w:tcPr>
        <w:tcBorders>
          <w:top w:val="single" w:color="E18A6F" w:themeColor="accent3" w:themeTint="99" w:sz="4" w:space="0"/>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insideV w:val="single" w:color="FFB47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color="FFB47D" w:themeColor="accent4" w:themeTint="99" w:sz="4" w:space="0"/>
        </w:tcBorders>
      </w:tcPr>
    </w:tblStylePr>
    <w:tblStylePr w:type="nwCell">
      <w:tblPr/>
      <w:tcPr>
        <w:tcBorders>
          <w:bottom w:val="single" w:color="FFB47D" w:themeColor="accent4" w:themeTint="99" w:sz="4" w:space="0"/>
        </w:tcBorders>
      </w:tcPr>
    </w:tblStylePr>
    <w:tblStylePr w:type="seCell">
      <w:tblPr/>
      <w:tcPr>
        <w:tcBorders>
          <w:top w:val="single" w:color="FFB47D" w:themeColor="accent4" w:themeTint="99" w:sz="4" w:space="0"/>
        </w:tcBorders>
      </w:tcPr>
    </w:tblStylePr>
    <w:tblStylePr w:type="swCell">
      <w:tblPr/>
      <w:tcPr>
        <w:tcBorders>
          <w:top w:val="single" w:color="FFB47D" w:themeColor="accent4" w:themeTint="99" w:sz="4" w:space="0"/>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insideV w:val="single" w:color="FFD047"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color="FFD047" w:themeColor="accent5" w:themeTint="99" w:sz="4" w:space="0"/>
        </w:tcBorders>
      </w:tcPr>
    </w:tblStylePr>
    <w:tblStylePr w:type="nwCell">
      <w:tblPr/>
      <w:tcPr>
        <w:tcBorders>
          <w:bottom w:val="single" w:color="FFD047" w:themeColor="accent5" w:themeTint="99" w:sz="4" w:space="0"/>
        </w:tcBorders>
      </w:tcPr>
    </w:tblStylePr>
    <w:tblStylePr w:type="seCell">
      <w:tblPr/>
      <w:tcPr>
        <w:tcBorders>
          <w:top w:val="single" w:color="FFD047" w:themeColor="accent5" w:themeTint="99" w:sz="4" w:space="0"/>
        </w:tcBorders>
      </w:tcPr>
    </w:tblStylePr>
    <w:tblStylePr w:type="swCell">
      <w:tblPr/>
      <w:tcPr>
        <w:tcBorders>
          <w:top w:val="single" w:color="FFD047" w:themeColor="accent5" w:themeTint="99" w:sz="4" w:space="0"/>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insideV w:val="single" w:color="FF613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color="FF6137" w:themeColor="accent6" w:themeTint="99" w:sz="4" w:space="0"/>
        </w:tcBorders>
      </w:tcPr>
    </w:tblStylePr>
    <w:tblStylePr w:type="nwCell">
      <w:tblPr/>
      <w:tcPr>
        <w:tcBorders>
          <w:bottom w:val="single" w:color="FF6137" w:themeColor="accent6" w:themeTint="99" w:sz="4" w:space="0"/>
        </w:tcBorders>
      </w:tcPr>
    </w:tblStylePr>
    <w:tblStylePr w:type="seCell">
      <w:tblPr/>
      <w:tcPr>
        <w:tcBorders>
          <w:top w:val="single" w:color="FF6137" w:themeColor="accent6" w:themeTint="99" w:sz="4" w:space="0"/>
        </w:tcBorders>
      </w:tcPr>
    </w:tblStylePr>
    <w:tblStylePr w:type="swCell">
      <w:tblPr/>
      <w:tcPr>
        <w:tcBorders>
          <w:top w:val="single" w:color="FF6137" w:themeColor="accent6" w:themeTint="99" w:sz="4" w:space="0"/>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styleId="Heading3Char" w:customStyle="1">
    <w:name w:val="Heading 3 Char"/>
    <w:basedOn w:val="DefaultParagraphFont"/>
    <w:link w:val="Heading3"/>
    <w:uiPriority w:val="9"/>
    <w:semiHidden/>
    <w:rsid w:val="00253F79"/>
    <w:rPr>
      <w:rFonts w:asciiTheme="majorHAnsi" w:hAnsiTheme="majorHAnsi" w:eastAsiaTheme="majorEastAsia" w:cstheme="majorBidi"/>
      <w:color w:val="851C00" w:themeColor="accent6" w:themeShade="BF"/>
      <w:sz w:val="26"/>
      <w:szCs w:val="26"/>
    </w:rPr>
  </w:style>
  <w:style w:type="character" w:styleId="Heading4Char" w:customStyle="1">
    <w:name w:val="Heading 4 Char"/>
    <w:basedOn w:val="DefaultParagraphFont"/>
    <w:link w:val="Heading4"/>
    <w:uiPriority w:val="9"/>
    <w:semiHidden/>
    <w:rsid w:val="00253F79"/>
    <w:rPr>
      <w:rFonts w:asciiTheme="majorHAnsi" w:hAnsiTheme="majorHAnsi" w:eastAsiaTheme="majorEastAsia" w:cstheme="majorBidi"/>
      <w:i/>
      <w:iCs/>
      <w:color w:val="987200" w:themeColor="accent5" w:themeShade="BF"/>
      <w:sz w:val="25"/>
      <w:szCs w:val="25"/>
    </w:rPr>
  </w:style>
  <w:style w:type="character" w:styleId="Heading5Char" w:customStyle="1">
    <w:name w:val="Heading 5 Char"/>
    <w:basedOn w:val="DefaultParagraphFont"/>
    <w:link w:val="Heading5"/>
    <w:uiPriority w:val="9"/>
    <w:semiHidden/>
    <w:rsid w:val="00253F79"/>
    <w:rPr>
      <w:rFonts w:asciiTheme="majorHAnsi" w:hAnsiTheme="majorHAnsi" w:eastAsiaTheme="majorEastAsia" w:cstheme="majorBidi"/>
      <w:i/>
      <w:iCs/>
      <w:color w:val="A36800" w:themeColor="accent2" w:themeShade="80"/>
      <w:sz w:val="24"/>
      <w:szCs w:val="24"/>
    </w:rPr>
  </w:style>
  <w:style w:type="character" w:styleId="Heading6Char" w:customStyle="1">
    <w:name w:val="Heading 6 Char"/>
    <w:basedOn w:val="DefaultParagraphFont"/>
    <w:link w:val="Heading6"/>
    <w:uiPriority w:val="9"/>
    <w:semiHidden/>
    <w:rsid w:val="00253F79"/>
    <w:rPr>
      <w:rFonts w:asciiTheme="majorHAnsi" w:hAnsiTheme="majorHAnsi" w:eastAsiaTheme="majorEastAsia" w:cstheme="majorBidi"/>
      <w:i/>
      <w:iCs/>
      <w:color w:val="591200" w:themeColor="accent6" w:themeShade="80"/>
      <w:sz w:val="23"/>
      <w:szCs w:val="23"/>
    </w:rPr>
  </w:style>
  <w:style w:type="character" w:styleId="Heading7Char" w:customStyle="1">
    <w:name w:val="Heading 7 Char"/>
    <w:basedOn w:val="DefaultParagraphFont"/>
    <w:link w:val="Heading7"/>
    <w:uiPriority w:val="9"/>
    <w:semiHidden/>
    <w:rsid w:val="00253F79"/>
    <w:rPr>
      <w:rFonts w:asciiTheme="majorHAnsi" w:hAnsiTheme="majorHAnsi" w:eastAsiaTheme="majorEastAsia" w:cstheme="majorBidi"/>
      <w:color w:val="78230C" w:themeColor="accent1" w:themeShade="80"/>
    </w:rPr>
  </w:style>
  <w:style w:type="character" w:styleId="Heading8Char" w:customStyle="1">
    <w:name w:val="Heading 8 Char"/>
    <w:basedOn w:val="DefaultParagraphFont"/>
    <w:link w:val="Heading8"/>
    <w:uiPriority w:val="9"/>
    <w:semiHidden/>
    <w:rsid w:val="00253F79"/>
    <w:rPr>
      <w:rFonts w:asciiTheme="majorHAnsi" w:hAnsiTheme="majorHAnsi" w:eastAsiaTheme="majorEastAsia" w:cstheme="majorBidi"/>
      <w:color w:val="A36800" w:themeColor="accent2" w:themeShade="80"/>
      <w:sz w:val="21"/>
      <w:szCs w:val="21"/>
    </w:rPr>
  </w:style>
  <w:style w:type="character" w:styleId="Heading9Char" w:customStyle="1">
    <w:name w:val="Heading 9 Char"/>
    <w:basedOn w:val="DefaultParagraphFont"/>
    <w:link w:val="Heading9"/>
    <w:uiPriority w:val="9"/>
    <w:semiHidden/>
    <w:rsid w:val="00253F79"/>
    <w:rPr>
      <w:rFonts w:asciiTheme="majorHAnsi" w:hAnsiTheme="majorHAnsi" w:eastAsiaTheme="majorEastAsia"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styleId="HTMLAddressChar" w:customStyle="1">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hAnsiTheme="majorHAnsi" w:eastAsiaTheme="majorEastAsia"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hAnsiTheme="majorHAnsi" w:eastAsiaTheme="majorEastAsia" w:cstheme="majorBidi"/>
      <w:color w:val="E84C22" w:themeColor="accent1"/>
      <w:sz w:val="24"/>
      <w:szCs w:val="24"/>
    </w:rPr>
  </w:style>
  <w:style w:type="character" w:styleId="IntenseQuoteChar" w:customStyle="1">
    <w:name w:val="Intense Quote Char"/>
    <w:basedOn w:val="DefaultParagraphFont"/>
    <w:link w:val="IntenseQuote"/>
    <w:uiPriority w:val="30"/>
    <w:rsid w:val="00253F79"/>
    <w:rPr>
      <w:rFonts w:asciiTheme="majorHAnsi" w:hAnsiTheme="majorHAnsi" w:eastAsiaTheme="majorEastAsia"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18" w:space="0"/>
          <w:right w:val="single" w:color="E84C22" w:themeColor="accent1" w:sz="8" w:space="0"/>
          <w:insideH w:val="nil"/>
          <w:insideV w:val="single" w:color="E84C2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insideH w:val="nil"/>
          <w:insideV w:val="single" w:color="E84C22"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shd w:val="clear" w:color="auto" w:fill="F9D2C8" w:themeFill="accent1" w:themeFillTint="3F"/>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shd w:val="clear" w:color="auto" w:fill="F9D2C8" w:themeFill="accent1" w:themeFillTint="3F"/>
      </w:tcPr>
    </w:tblStylePr>
    <w:tblStylePr w:type="band2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insideV w:val="single" w:color="E84C22" w:themeColor="accent1" w:sz="8" w:space="0"/>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18" w:space="0"/>
          <w:right w:val="single" w:color="FFBD47" w:themeColor="accent2" w:sz="8" w:space="0"/>
          <w:insideH w:val="nil"/>
          <w:insideV w:val="single" w:color="FFBD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insideH w:val="nil"/>
          <w:insideV w:val="single" w:color="FFBD47"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shd w:val="clear" w:color="auto" w:fill="FFEED1" w:themeFill="accent2" w:themeFillTint="3F"/>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shd w:val="clear" w:color="auto" w:fill="FFEED1" w:themeFill="accent2" w:themeFillTint="3F"/>
      </w:tcPr>
    </w:tblStylePr>
    <w:tblStylePr w:type="band2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insideV w:val="single" w:color="FFBD47" w:themeColor="accent2" w:sz="8" w:space="0"/>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18" w:space="0"/>
          <w:right w:val="single" w:color="B64926" w:themeColor="accent3" w:sz="8" w:space="0"/>
          <w:insideH w:val="nil"/>
          <w:insideV w:val="single" w:color="B6492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insideH w:val="nil"/>
          <w:insideV w:val="single" w:color="B6492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shd w:val="clear" w:color="auto" w:fill="F2CEC3" w:themeFill="accent3" w:themeFillTint="3F"/>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shd w:val="clear" w:color="auto" w:fill="F2CEC3" w:themeFill="accent3" w:themeFillTint="3F"/>
      </w:tcPr>
    </w:tblStylePr>
    <w:tblStylePr w:type="band2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insideV w:val="single" w:color="B64926" w:themeColor="accent3" w:sz="8" w:space="0"/>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18" w:space="0"/>
          <w:right w:val="single" w:color="FF8427" w:themeColor="accent4" w:sz="8" w:space="0"/>
          <w:insideH w:val="nil"/>
          <w:insideV w:val="single" w:color="FF842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insideH w:val="nil"/>
          <w:insideV w:val="single" w:color="FF842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shd w:val="clear" w:color="auto" w:fill="FFE0C9" w:themeFill="accent4" w:themeFillTint="3F"/>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shd w:val="clear" w:color="auto" w:fill="FFE0C9" w:themeFill="accent4" w:themeFillTint="3F"/>
      </w:tcPr>
    </w:tblStylePr>
    <w:tblStylePr w:type="band2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insideV w:val="single" w:color="FF8427" w:themeColor="accent4" w:sz="8" w:space="0"/>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18" w:space="0"/>
          <w:right w:val="single" w:color="CC9900" w:themeColor="accent5" w:sz="8" w:space="0"/>
          <w:insideH w:val="nil"/>
          <w:insideV w:val="single" w:color="CC99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insideH w:val="nil"/>
          <w:insideV w:val="single" w:color="CC99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shd w:val="clear" w:color="auto" w:fill="FFECB3" w:themeFill="accent5" w:themeFillTint="3F"/>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shd w:val="clear" w:color="auto" w:fill="FFECB3" w:themeFill="accent5" w:themeFillTint="3F"/>
      </w:tcPr>
    </w:tblStylePr>
    <w:tblStylePr w:type="band2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insideV w:val="single" w:color="CC9900" w:themeColor="accent5" w:sz="8" w:space="0"/>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18" w:space="0"/>
          <w:right w:val="single" w:color="B22600" w:themeColor="accent6" w:sz="8" w:space="0"/>
          <w:insideH w:val="nil"/>
          <w:insideV w:val="single" w:color="B2260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insideH w:val="nil"/>
          <w:insideV w:val="single" w:color="B2260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shd w:val="clear" w:color="auto" w:fill="FFBEAC" w:themeFill="accent6" w:themeFillTint="3F"/>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shd w:val="clear" w:color="auto" w:fill="FFBEAC" w:themeFill="accent6" w:themeFillTint="3F"/>
      </w:tcPr>
    </w:tblStylePr>
    <w:tblStylePr w:type="band2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insideV w:val="single" w:color="B22600" w:themeColor="accent6" w:sz="8" w:space="0"/>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color="E84C22" w:themeColor="accent1" w:sz="6" w:space="0"/>
          <w:left w:val="single" w:color="E84C22" w:themeColor="accent1" w:sz="8" w:space="0"/>
          <w:bottom w:val="single" w:color="E84C22" w:themeColor="accent1" w:sz="8" w:space="0"/>
          <w:right w:val="single" w:color="E84C22" w:themeColor="accent1" w:sz="8" w:space="0"/>
        </w:tcBorders>
      </w:tcPr>
    </w:tblStylePr>
    <w:tblStylePr w:type="firstCol">
      <w:rPr>
        <w:b/>
        <w:bCs/>
      </w:rPr>
    </w:tblStylePr>
    <w:tblStylePr w:type="lastCol">
      <w:rPr>
        <w:b/>
        <w:bCs/>
      </w:rPr>
    </w:tblStylePr>
    <w:tblStylePr w:type="band1Vert">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tblStylePr w:type="band1Horz">
      <w:tblPr/>
      <w:tcPr>
        <w:tcBorders>
          <w:top w:val="single" w:color="E84C22" w:themeColor="accent1" w:sz="8" w:space="0"/>
          <w:left w:val="single" w:color="E84C22" w:themeColor="accent1" w:sz="8" w:space="0"/>
          <w:bottom w:val="single" w:color="E84C22" w:themeColor="accent1" w:sz="8" w:space="0"/>
          <w:right w:val="single" w:color="E84C22" w:themeColor="accent1" w:sz="8" w:space="0"/>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color="FFBD47" w:themeColor="accent2" w:sz="6" w:space="0"/>
          <w:left w:val="single" w:color="FFBD47" w:themeColor="accent2" w:sz="8" w:space="0"/>
          <w:bottom w:val="single" w:color="FFBD47" w:themeColor="accent2" w:sz="8" w:space="0"/>
          <w:right w:val="single" w:color="FFBD47" w:themeColor="accent2" w:sz="8" w:space="0"/>
        </w:tcBorders>
      </w:tcPr>
    </w:tblStylePr>
    <w:tblStylePr w:type="firstCol">
      <w:rPr>
        <w:b/>
        <w:bCs/>
      </w:rPr>
    </w:tblStylePr>
    <w:tblStylePr w:type="lastCol">
      <w:rPr>
        <w:b/>
        <w:bCs/>
      </w:rPr>
    </w:tblStylePr>
    <w:tblStylePr w:type="band1Vert">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tblStylePr w:type="band1Horz">
      <w:tblPr/>
      <w:tcPr>
        <w:tcBorders>
          <w:top w:val="single" w:color="FFBD47" w:themeColor="accent2" w:sz="8" w:space="0"/>
          <w:left w:val="single" w:color="FFBD47" w:themeColor="accent2" w:sz="8" w:space="0"/>
          <w:bottom w:val="single" w:color="FFBD47" w:themeColor="accent2" w:sz="8" w:space="0"/>
          <w:right w:val="single" w:color="FFBD47" w:themeColor="accent2" w:sz="8" w:space="0"/>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color="B64926" w:themeColor="accent3" w:sz="6" w:space="0"/>
          <w:left w:val="single" w:color="B64926" w:themeColor="accent3" w:sz="8" w:space="0"/>
          <w:bottom w:val="single" w:color="B64926" w:themeColor="accent3" w:sz="8" w:space="0"/>
          <w:right w:val="single" w:color="B64926" w:themeColor="accent3" w:sz="8" w:space="0"/>
        </w:tcBorders>
      </w:tcPr>
    </w:tblStylePr>
    <w:tblStylePr w:type="firstCol">
      <w:rPr>
        <w:b/>
        <w:bCs/>
      </w:rPr>
    </w:tblStylePr>
    <w:tblStylePr w:type="lastCol">
      <w:rPr>
        <w:b/>
        <w:bCs/>
      </w:rPr>
    </w:tblStylePr>
    <w:tblStylePr w:type="band1Vert">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tblStylePr w:type="band1Horz">
      <w:tblPr/>
      <w:tcPr>
        <w:tcBorders>
          <w:top w:val="single" w:color="B64926" w:themeColor="accent3" w:sz="8" w:space="0"/>
          <w:left w:val="single" w:color="B64926" w:themeColor="accent3" w:sz="8" w:space="0"/>
          <w:bottom w:val="single" w:color="B64926" w:themeColor="accent3" w:sz="8" w:space="0"/>
          <w:right w:val="single" w:color="B64926" w:themeColor="accent3" w:sz="8" w:space="0"/>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color="FF8427" w:themeColor="accent4" w:sz="6" w:space="0"/>
          <w:left w:val="single" w:color="FF8427" w:themeColor="accent4" w:sz="8" w:space="0"/>
          <w:bottom w:val="single" w:color="FF8427" w:themeColor="accent4" w:sz="8" w:space="0"/>
          <w:right w:val="single" w:color="FF8427" w:themeColor="accent4" w:sz="8" w:space="0"/>
        </w:tcBorders>
      </w:tcPr>
    </w:tblStylePr>
    <w:tblStylePr w:type="firstCol">
      <w:rPr>
        <w:b/>
        <w:bCs/>
      </w:rPr>
    </w:tblStylePr>
    <w:tblStylePr w:type="lastCol">
      <w:rPr>
        <w:b/>
        <w:bCs/>
      </w:rPr>
    </w:tblStylePr>
    <w:tblStylePr w:type="band1Vert">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tblStylePr w:type="band1Horz">
      <w:tblPr/>
      <w:tcPr>
        <w:tcBorders>
          <w:top w:val="single" w:color="FF8427" w:themeColor="accent4" w:sz="8" w:space="0"/>
          <w:left w:val="single" w:color="FF8427" w:themeColor="accent4" w:sz="8" w:space="0"/>
          <w:bottom w:val="single" w:color="FF8427" w:themeColor="accent4" w:sz="8" w:space="0"/>
          <w:right w:val="single" w:color="FF8427" w:themeColor="accent4" w:sz="8" w:space="0"/>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color="CC9900" w:themeColor="accent5" w:sz="6" w:space="0"/>
          <w:left w:val="single" w:color="CC9900" w:themeColor="accent5" w:sz="8" w:space="0"/>
          <w:bottom w:val="single" w:color="CC9900" w:themeColor="accent5" w:sz="8" w:space="0"/>
          <w:right w:val="single" w:color="CC9900" w:themeColor="accent5" w:sz="8" w:space="0"/>
        </w:tcBorders>
      </w:tcPr>
    </w:tblStylePr>
    <w:tblStylePr w:type="firstCol">
      <w:rPr>
        <w:b/>
        <w:bCs/>
      </w:rPr>
    </w:tblStylePr>
    <w:tblStylePr w:type="lastCol">
      <w:rPr>
        <w:b/>
        <w:bCs/>
      </w:rPr>
    </w:tblStylePr>
    <w:tblStylePr w:type="band1Vert">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tblStylePr w:type="band1Horz">
      <w:tblPr/>
      <w:tcPr>
        <w:tcBorders>
          <w:top w:val="single" w:color="CC9900" w:themeColor="accent5" w:sz="8" w:space="0"/>
          <w:left w:val="single" w:color="CC9900" w:themeColor="accent5" w:sz="8" w:space="0"/>
          <w:bottom w:val="single" w:color="CC9900" w:themeColor="accent5" w:sz="8" w:space="0"/>
          <w:right w:val="single" w:color="CC9900" w:themeColor="accent5" w:sz="8" w:space="0"/>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color="B22600" w:themeColor="accent6" w:sz="6" w:space="0"/>
          <w:left w:val="single" w:color="B22600" w:themeColor="accent6" w:sz="8" w:space="0"/>
          <w:bottom w:val="single" w:color="B22600" w:themeColor="accent6" w:sz="8" w:space="0"/>
          <w:right w:val="single" w:color="B22600" w:themeColor="accent6" w:sz="8" w:space="0"/>
        </w:tcBorders>
      </w:tcPr>
    </w:tblStylePr>
    <w:tblStylePr w:type="firstCol">
      <w:rPr>
        <w:b/>
        <w:bCs/>
      </w:rPr>
    </w:tblStylePr>
    <w:tblStylePr w:type="lastCol">
      <w:rPr>
        <w:b/>
        <w:bCs/>
      </w:rPr>
    </w:tblStylePr>
    <w:tblStylePr w:type="band1Vert">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tblStylePr w:type="band1Horz">
      <w:tblPr/>
      <w:tcPr>
        <w:tcBorders>
          <w:top w:val="single" w:color="B22600" w:themeColor="accent6" w:sz="8" w:space="0"/>
          <w:left w:val="single" w:color="B22600" w:themeColor="accent6" w:sz="8" w:space="0"/>
          <w:bottom w:val="single" w:color="B22600" w:themeColor="accent6" w:sz="8" w:space="0"/>
          <w:right w:val="single" w:color="B22600" w:themeColor="accent6" w:sz="8" w:space="0"/>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color="E84C22" w:themeColor="accent1" w:sz="8" w:space="0"/>
        <w:bottom w:val="single" w:color="E84C22" w:themeColor="accent1" w:sz="8" w:space="0"/>
      </w:tblBorders>
    </w:tblPr>
    <w:tblStylePr w:type="fir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lastRow">
      <w:pPr>
        <w:spacing w:before="0" w:after="0" w:line="240" w:lineRule="auto"/>
      </w:pPr>
      <w:rPr>
        <w:b/>
        <w:bCs/>
      </w:rPr>
      <w:tblPr/>
      <w:tcPr>
        <w:tcBorders>
          <w:top w:val="single" w:color="E84C22" w:themeColor="accent1" w:sz="8" w:space="0"/>
          <w:left w:val="nil"/>
          <w:bottom w:val="single" w:color="E84C2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color="FFBD47" w:themeColor="accent2" w:sz="8" w:space="0"/>
        <w:bottom w:val="single" w:color="FFBD47" w:themeColor="accent2" w:sz="8" w:space="0"/>
      </w:tblBorders>
    </w:tblPr>
    <w:tblStylePr w:type="fir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lastRow">
      <w:pPr>
        <w:spacing w:before="0" w:after="0" w:line="240" w:lineRule="auto"/>
      </w:pPr>
      <w:rPr>
        <w:b/>
        <w:bCs/>
      </w:rPr>
      <w:tblPr/>
      <w:tcPr>
        <w:tcBorders>
          <w:top w:val="single" w:color="FFBD47" w:themeColor="accent2" w:sz="8" w:space="0"/>
          <w:left w:val="nil"/>
          <w:bottom w:val="single" w:color="FFBD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color="B64926" w:themeColor="accent3" w:sz="8" w:space="0"/>
        <w:bottom w:val="single" w:color="B64926" w:themeColor="accent3" w:sz="8" w:space="0"/>
      </w:tblBorders>
    </w:tblPr>
    <w:tblStylePr w:type="fir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lastRow">
      <w:pPr>
        <w:spacing w:before="0" w:after="0" w:line="240" w:lineRule="auto"/>
      </w:pPr>
      <w:rPr>
        <w:b/>
        <w:bCs/>
      </w:rPr>
      <w:tblPr/>
      <w:tcPr>
        <w:tcBorders>
          <w:top w:val="single" w:color="B64926" w:themeColor="accent3" w:sz="8" w:space="0"/>
          <w:left w:val="nil"/>
          <w:bottom w:val="single" w:color="B6492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color="FF8427" w:themeColor="accent4" w:sz="8" w:space="0"/>
        <w:bottom w:val="single" w:color="FF8427" w:themeColor="accent4" w:sz="8" w:space="0"/>
      </w:tblBorders>
    </w:tblPr>
    <w:tblStylePr w:type="fir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lastRow">
      <w:pPr>
        <w:spacing w:before="0" w:after="0" w:line="240" w:lineRule="auto"/>
      </w:pPr>
      <w:rPr>
        <w:b/>
        <w:bCs/>
      </w:rPr>
      <w:tblPr/>
      <w:tcPr>
        <w:tcBorders>
          <w:top w:val="single" w:color="FF8427" w:themeColor="accent4" w:sz="8" w:space="0"/>
          <w:left w:val="nil"/>
          <w:bottom w:val="single" w:color="FF842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color="CC9900" w:themeColor="accent5" w:sz="8" w:space="0"/>
        <w:bottom w:val="single" w:color="CC9900" w:themeColor="accent5" w:sz="8" w:space="0"/>
      </w:tblBorders>
    </w:tblPr>
    <w:tblStylePr w:type="fir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lastRow">
      <w:pPr>
        <w:spacing w:before="0" w:after="0" w:line="240" w:lineRule="auto"/>
      </w:pPr>
      <w:rPr>
        <w:b/>
        <w:bCs/>
      </w:rPr>
      <w:tblPr/>
      <w:tcPr>
        <w:tcBorders>
          <w:top w:val="single" w:color="CC9900" w:themeColor="accent5" w:sz="8" w:space="0"/>
          <w:left w:val="nil"/>
          <w:bottom w:val="single" w:color="CC99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color="B22600" w:themeColor="accent6" w:sz="8" w:space="0"/>
        <w:bottom w:val="single" w:color="B22600" w:themeColor="accent6" w:sz="8" w:space="0"/>
      </w:tblBorders>
    </w:tblPr>
    <w:tblStylePr w:type="fir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lastRow">
      <w:pPr>
        <w:spacing w:before="0" w:after="0" w:line="240" w:lineRule="auto"/>
      </w:pPr>
      <w:rPr>
        <w:b/>
        <w:bCs/>
      </w:rPr>
      <w:tblPr/>
      <w:tcPr>
        <w:tcBorders>
          <w:top w:val="single" w:color="B22600" w:themeColor="accent6" w:sz="8" w:space="0"/>
          <w:left w:val="nil"/>
          <w:bottom w:val="single" w:color="B2260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color="F1937A" w:themeColor="accent1" w:themeTint="99" w:sz="4" w:space="0"/>
        </w:tcBorders>
      </w:tcPr>
    </w:tblStylePr>
    <w:tblStylePr w:type="lastRow">
      <w:rPr>
        <w:b/>
        <w:bCs/>
      </w:rPr>
      <w:tblPr/>
      <w:tcPr>
        <w:tcBorders>
          <w:top w:val="sing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color="FFD790" w:themeColor="accent2" w:themeTint="99" w:sz="4" w:space="0"/>
        </w:tcBorders>
      </w:tcPr>
    </w:tblStylePr>
    <w:tblStylePr w:type="lastRow">
      <w:rPr>
        <w:b/>
        <w:bCs/>
      </w:rPr>
      <w:tblPr/>
      <w:tcPr>
        <w:tcBorders>
          <w:top w:val="sing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color="E18A6F" w:themeColor="accent3" w:themeTint="99" w:sz="4" w:space="0"/>
        </w:tcBorders>
      </w:tcPr>
    </w:tblStylePr>
    <w:tblStylePr w:type="lastRow">
      <w:rPr>
        <w:b/>
        <w:bCs/>
      </w:rPr>
      <w:tblPr/>
      <w:tcPr>
        <w:tcBorders>
          <w:top w:val="sing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color="FFB47D" w:themeColor="accent4" w:themeTint="99" w:sz="4" w:space="0"/>
        </w:tcBorders>
      </w:tcPr>
    </w:tblStylePr>
    <w:tblStylePr w:type="lastRow">
      <w:rPr>
        <w:b/>
        <w:bCs/>
      </w:rPr>
      <w:tblPr/>
      <w:tcPr>
        <w:tcBorders>
          <w:top w:val="sing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color="FFD047" w:themeColor="accent5" w:themeTint="99" w:sz="4" w:space="0"/>
        </w:tcBorders>
      </w:tcPr>
    </w:tblStylePr>
    <w:tblStylePr w:type="lastRow">
      <w:rPr>
        <w:b/>
        <w:bCs/>
      </w:rPr>
      <w:tblPr/>
      <w:tcPr>
        <w:tcBorders>
          <w:top w:val="sing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color="FF6137" w:themeColor="accent6" w:themeTint="99" w:sz="4" w:space="0"/>
        </w:tcBorders>
      </w:tcPr>
    </w:tblStylePr>
    <w:tblStylePr w:type="lastRow">
      <w:rPr>
        <w:b/>
        <w:bCs/>
      </w:rPr>
      <w:tblPr/>
      <w:tcPr>
        <w:tcBorders>
          <w:top w:val="sing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color="F1937A" w:themeColor="accent1" w:themeTint="99" w:sz="4" w:space="0"/>
        <w:bottom w:val="single" w:color="F1937A" w:themeColor="accent1" w:themeTint="99" w:sz="4" w:space="0"/>
        <w:insideH w:val="single" w:color="F1937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color="FFD790" w:themeColor="accent2" w:themeTint="99" w:sz="4" w:space="0"/>
        <w:bottom w:val="single" w:color="FFD790" w:themeColor="accent2" w:themeTint="99" w:sz="4" w:space="0"/>
        <w:insideH w:val="single" w:color="FFD7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color="E18A6F" w:themeColor="accent3" w:themeTint="99" w:sz="4" w:space="0"/>
        <w:bottom w:val="single" w:color="E18A6F" w:themeColor="accent3" w:themeTint="99" w:sz="4" w:space="0"/>
        <w:insideH w:val="single" w:color="E18A6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color="FFB47D" w:themeColor="accent4" w:themeTint="99" w:sz="4" w:space="0"/>
        <w:bottom w:val="single" w:color="FFB47D" w:themeColor="accent4" w:themeTint="99" w:sz="4" w:space="0"/>
        <w:insideH w:val="single" w:color="FFB47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color="FFD047" w:themeColor="accent5" w:themeTint="99" w:sz="4" w:space="0"/>
        <w:bottom w:val="single" w:color="FFD047" w:themeColor="accent5" w:themeTint="99" w:sz="4" w:space="0"/>
        <w:insideH w:val="single" w:color="FFD047"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color="FF6137" w:themeColor="accent6" w:themeTint="99" w:sz="4" w:space="0"/>
        <w:bottom w:val="single" w:color="FF6137" w:themeColor="accent6" w:themeTint="99" w:sz="4" w:space="0"/>
        <w:insideH w:val="single" w:color="FF613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color="E84C22" w:themeColor="accent1" w:sz="4" w:space="0"/>
        <w:left w:val="single" w:color="E84C22" w:themeColor="accent1" w:sz="4" w:space="0"/>
        <w:bottom w:val="single" w:color="E84C22" w:themeColor="accent1" w:sz="4" w:space="0"/>
        <w:right w:val="single" w:color="E84C22" w:themeColor="accent1" w:sz="4" w:space="0"/>
      </w:tblBorders>
    </w:tblPr>
    <w:tblStylePr w:type="firstRow">
      <w:rPr>
        <w:b/>
        <w:bCs/>
        <w:color w:val="FFFFFF" w:themeColor="background1"/>
      </w:rPr>
      <w:tblPr/>
      <w:tcPr>
        <w:shd w:val="clear" w:color="auto" w:fill="E84C22" w:themeFill="accent1"/>
      </w:tcPr>
    </w:tblStylePr>
    <w:tblStylePr w:type="lastRow">
      <w:rPr>
        <w:b/>
        <w:bCs/>
      </w:rPr>
      <w:tblPr/>
      <w:tcPr>
        <w:tcBorders>
          <w:top w:val="double" w:color="E84C2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84C22" w:themeColor="accent1" w:sz="4" w:space="0"/>
          <w:right w:val="single" w:color="E84C22" w:themeColor="accent1" w:sz="4" w:space="0"/>
        </w:tcBorders>
      </w:tcPr>
    </w:tblStylePr>
    <w:tblStylePr w:type="band1Horz">
      <w:tblPr/>
      <w:tcPr>
        <w:tcBorders>
          <w:top w:val="single" w:color="E84C22" w:themeColor="accent1" w:sz="4" w:space="0"/>
          <w:bottom w:val="single" w:color="E84C2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84C22" w:themeColor="accent1" w:sz="4" w:space="0"/>
          <w:left w:val="nil"/>
        </w:tcBorders>
      </w:tcPr>
    </w:tblStylePr>
    <w:tblStylePr w:type="swCell">
      <w:tblPr/>
      <w:tcPr>
        <w:tcBorders>
          <w:top w:val="double" w:color="E84C22" w:themeColor="accent1" w:sz="4" w:space="0"/>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color="FFBD47" w:themeColor="accent2" w:sz="4" w:space="0"/>
        <w:left w:val="single" w:color="FFBD47" w:themeColor="accent2" w:sz="4" w:space="0"/>
        <w:bottom w:val="single" w:color="FFBD47" w:themeColor="accent2" w:sz="4" w:space="0"/>
        <w:right w:val="single" w:color="FFBD47" w:themeColor="accent2" w:sz="4" w:space="0"/>
      </w:tblBorders>
    </w:tblPr>
    <w:tblStylePr w:type="firstRow">
      <w:rPr>
        <w:b/>
        <w:bCs/>
        <w:color w:val="FFFFFF" w:themeColor="background1"/>
      </w:rPr>
      <w:tblPr/>
      <w:tcPr>
        <w:shd w:val="clear" w:color="auto" w:fill="FFBD47" w:themeFill="accent2"/>
      </w:tcPr>
    </w:tblStylePr>
    <w:tblStylePr w:type="lastRow">
      <w:rPr>
        <w:b/>
        <w:bCs/>
      </w:rPr>
      <w:tblPr/>
      <w:tcPr>
        <w:tcBorders>
          <w:top w:val="double" w:color="FFBD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BD47" w:themeColor="accent2" w:sz="4" w:space="0"/>
          <w:right w:val="single" w:color="FFBD47" w:themeColor="accent2" w:sz="4" w:space="0"/>
        </w:tcBorders>
      </w:tcPr>
    </w:tblStylePr>
    <w:tblStylePr w:type="band1Horz">
      <w:tblPr/>
      <w:tcPr>
        <w:tcBorders>
          <w:top w:val="single" w:color="FFBD47" w:themeColor="accent2" w:sz="4" w:space="0"/>
          <w:bottom w:val="single" w:color="FFBD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BD47" w:themeColor="accent2" w:sz="4" w:space="0"/>
          <w:left w:val="nil"/>
        </w:tcBorders>
      </w:tcPr>
    </w:tblStylePr>
    <w:tblStylePr w:type="swCell">
      <w:tblPr/>
      <w:tcPr>
        <w:tcBorders>
          <w:top w:val="double" w:color="FFBD47" w:themeColor="accent2" w:sz="4" w:space="0"/>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color="B64926" w:themeColor="accent3" w:sz="4" w:space="0"/>
        <w:left w:val="single" w:color="B64926" w:themeColor="accent3" w:sz="4" w:space="0"/>
        <w:bottom w:val="single" w:color="B64926" w:themeColor="accent3" w:sz="4" w:space="0"/>
        <w:right w:val="single" w:color="B64926" w:themeColor="accent3" w:sz="4" w:space="0"/>
      </w:tblBorders>
    </w:tblPr>
    <w:tblStylePr w:type="firstRow">
      <w:rPr>
        <w:b/>
        <w:bCs/>
        <w:color w:val="FFFFFF" w:themeColor="background1"/>
      </w:rPr>
      <w:tblPr/>
      <w:tcPr>
        <w:shd w:val="clear" w:color="auto" w:fill="B64926" w:themeFill="accent3"/>
      </w:tcPr>
    </w:tblStylePr>
    <w:tblStylePr w:type="lastRow">
      <w:rPr>
        <w:b/>
        <w:bCs/>
      </w:rPr>
      <w:tblPr/>
      <w:tcPr>
        <w:tcBorders>
          <w:top w:val="double" w:color="B6492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64926" w:themeColor="accent3" w:sz="4" w:space="0"/>
          <w:right w:val="single" w:color="B64926" w:themeColor="accent3" w:sz="4" w:space="0"/>
        </w:tcBorders>
      </w:tcPr>
    </w:tblStylePr>
    <w:tblStylePr w:type="band1Horz">
      <w:tblPr/>
      <w:tcPr>
        <w:tcBorders>
          <w:top w:val="single" w:color="B64926" w:themeColor="accent3" w:sz="4" w:space="0"/>
          <w:bottom w:val="single" w:color="B6492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64926" w:themeColor="accent3" w:sz="4" w:space="0"/>
          <w:left w:val="nil"/>
        </w:tcBorders>
      </w:tcPr>
    </w:tblStylePr>
    <w:tblStylePr w:type="swCell">
      <w:tblPr/>
      <w:tcPr>
        <w:tcBorders>
          <w:top w:val="double" w:color="B64926" w:themeColor="accent3" w:sz="4" w:space="0"/>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color="FF8427" w:themeColor="accent4" w:sz="4" w:space="0"/>
        <w:left w:val="single" w:color="FF8427" w:themeColor="accent4" w:sz="4" w:space="0"/>
        <w:bottom w:val="single" w:color="FF8427" w:themeColor="accent4" w:sz="4" w:space="0"/>
        <w:right w:val="single" w:color="FF8427" w:themeColor="accent4" w:sz="4" w:space="0"/>
      </w:tblBorders>
    </w:tblPr>
    <w:tblStylePr w:type="firstRow">
      <w:rPr>
        <w:b/>
        <w:bCs/>
        <w:color w:val="FFFFFF" w:themeColor="background1"/>
      </w:rPr>
      <w:tblPr/>
      <w:tcPr>
        <w:shd w:val="clear" w:color="auto" w:fill="FF8427" w:themeFill="accent4"/>
      </w:tcPr>
    </w:tblStylePr>
    <w:tblStylePr w:type="lastRow">
      <w:rPr>
        <w:b/>
        <w:bCs/>
      </w:rPr>
      <w:tblPr/>
      <w:tcPr>
        <w:tcBorders>
          <w:top w:val="double" w:color="FF842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27" w:themeColor="accent4" w:sz="4" w:space="0"/>
          <w:right w:val="single" w:color="FF8427" w:themeColor="accent4" w:sz="4" w:space="0"/>
        </w:tcBorders>
      </w:tcPr>
    </w:tblStylePr>
    <w:tblStylePr w:type="band1Horz">
      <w:tblPr/>
      <w:tcPr>
        <w:tcBorders>
          <w:top w:val="single" w:color="FF8427" w:themeColor="accent4" w:sz="4" w:space="0"/>
          <w:bottom w:val="single" w:color="FF842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27" w:themeColor="accent4" w:sz="4" w:space="0"/>
          <w:left w:val="nil"/>
        </w:tcBorders>
      </w:tcPr>
    </w:tblStylePr>
    <w:tblStylePr w:type="swCell">
      <w:tblPr/>
      <w:tcPr>
        <w:tcBorders>
          <w:top w:val="double" w:color="FF8427" w:themeColor="accent4" w:sz="4" w:space="0"/>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color="CC9900" w:themeColor="accent5" w:sz="4" w:space="0"/>
        <w:left w:val="single" w:color="CC9900" w:themeColor="accent5" w:sz="4" w:space="0"/>
        <w:bottom w:val="single" w:color="CC9900" w:themeColor="accent5" w:sz="4" w:space="0"/>
        <w:right w:val="single" w:color="CC9900" w:themeColor="accent5" w:sz="4" w:space="0"/>
      </w:tblBorders>
    </w:tblPr>
    <w:tblStylePr w:type="firstRow">
      <w:rPr>
        <w:b/>
        <w:bCs/>
        <w:color w:val="FFFFFF" w:themeColor="background1"/>
      </w:rPr>
      <w:tblPr/>
      <w:tcPr>
        <w:shd w:val="clear" w:color="auto" w:fill="CC9900" w:themeFill="accent5"/>
      </w:tcPr>
    </w:tblStylePr>
    <w:tblStylePr w:type="lastRow">
      <w:rPr>
        <w:b/>
        <w:bCs/>
      </w:rPr>
      <w:tblPr/>
      <w:tcPr>
        <w:tcBorders>
          <w:top w:val="double" w:color="CC99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C9900" w:themeColor="accent5" w:sz="4" w:space="0"/>
          <w:right w:val="single" w:color="CC9900" w:themeColor="accent5" w:sz="4" w:space="0"/>
        </w:tcBorders>
      </w:tcPr>
    </w:tblStylePr>
    <w:tblStylePr w:type="band1Horz">
      <w:tblPr/>
      <w:tcPr>
        <w:tcBorders>
          <w:top w:val="single" w:color="CC9900" w:themeColor="accent5" w:sz="4" w:space="0"/>
          <w:bottom w:val="single" w:color="CC99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C9900" w:themeColor="accent5" w:sz="4" w:space="0"/>
          <w:left w:val="nil"/>
        </w:tcBorders>
      </w:tcPr>
    </w:tblStylePr>
    <w:tblStylePr w:type="swCell">
      <w:tblPr/>
      <w:tcPr>
        <w:tcBorders>
          <w:top w:val="double" w:color="CC9900" w:themeColor="accent5" w:sz="4" w:space="0"/>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color="B22600" w:themeColor="accent6" w:sz="4" w:space="0"/>
        <w:left w:val="single" w:color="B22600" w:themeColor="accent6" w:sz="4" w:space="0"/>
        <w:bottom w:val="single" w:color="B22600" w:themeColor="accent6" w:sz="4" w:space="0"/>
        <w:right w:val="single" w:color="B22600" w:themeColor="accent6" w:sz="4" w:space="0"/>
      </w:tblBorders>
    </w:tblPr>
    <w:tblStylePr w:type="firstRow">
      <w:rPr>
        <w:b/>
        <w:bCs/>
        <w:color w:val="FFFFFF" w:themeColor="background1"/>
      </w:rPr>
      <w:tblPr/>
      <w:tcPr>
        <w:shd w:val="clear" w:color="auto" w:fill="B22600" w:themeFill="accent6"/>
      </w:tcPr>
    </w:tblStylePr>
    <w:tblStylePr w:type="lastRow">
      <w:rPr>
        <w:b/>
        <w:bCs/>
      </w:rPr>
      <w:tblPr/>
      <w:tcPr>
        <w:tcBorders>
          <w:top w:val="double" w:color="B2260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2600" w:themeColor="accent6" w:sz="4" w:space="0"/>
          <w:right w:val="single" w:color="B22600" w:themeColor="accent6" w:sz="4" w:space="0"/>
        </w:tcBorders>
      </w:tcPr>
    </w:tblStylePr>
    <w:tblStylePr w:type="band1Horz">
      <w:tblPr/>
      <w:tcPr>
        <w:tcBorders>
          <w:top w:val="single" w:color="B22600" w:themeColor="accent6" w:sz="4" w:space="0"/>
          <w:bottom w:val="single" w:color="B2260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2600" w:themeColor="accent6" w:sz="4" w:space="0"/>
          <w:left w:val="nil"/>
        </w:tcBorders>
      </w:tcPr>
    </w:tblStylePr>
    <w:tblStylePr w:type="swCell">
      <w:tblPr/>
      <w:tcPr>
        <w:tcBorders>
          <w:top w:val="double" w:color="B22600" w:themeColor="accent6" w:sz="4" w:space="0"/>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tcBorders>
        <w:shd w:val="clear" w:color="auto" w:fill="E84C22" w:themeFill="accent1"/>
      </w:tcPr>
    </w:tblStylePr>
    <w:tblStylePr w:type="lastRow">
      <w:rPr>
        <w:b/>
        <w:bCs/>
      </w:rPr>
      <w:tblPr/>
      <w:tcPr>
        <w:tcBorders>
          <w:top w:val="double" w:color="F1937A" w:themeColor="accent1" w:themeTint="99"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color="FFD790" w:themeColor="accent2" w:themeTint="99" w:sz="4" w:space="0"/>
        <w:left w:val="single" w:color="FFD790" w:themeColor="accent2" w:themeTint="99" w:sz="4" w:space="0"/>
        <w:bottom w:val="single" w:color="FFD790" w:themeColor="accent2" w:themeTint="99" w:sz="4" w:space="0"/>
        <w:right w:val="single" w:color="FFD790" w:themeColor="accent2" w:themeTint="99" w:sz="4" w:space="0"/>
        <w:insideH w:val="single" w:color="FFD790" w:themeColor="accent2" w:themeTint="99" w:sz="4" w:space="0"/>
      </w:tblBorders>
    </w:tblPr>
    <w:tblStylePr w:type="firstRow">
      <w:rPr>
        <w:b/>
        <w:bCs/>
        <w:color w:val="FFFFFF" w:themeColor="background1"/>
      </w:rPr>
      <w:tblPr/>
      <w:tcPr>
        <w:tcBorders>
          <w:top w:val="single" w:color="FFBD47" w:themeColor="accent2" w:sz="4" w:space="0"/>
          <w:left w:val="single" w:color="FFBD47" w:themeColor="accent2" w:sz="4" w:space="0"/>
          <w:bottom w:val="single" w:color="FFBD47" w:themeColor="accent2" w:sz="4" w:space="0"/>
          <w:right w:val="single" w:color="FFBD47" w:themeColor="accent2" w:sz="4" w:space="0"/>
          <w:insideH w:val="nil"/>
        </w:tcBorders>
        <w:shd w:val="clear" w:color="auto" w:fill="FFBD47" w:themeFill="accent2"/>
      </w:tcPr>
    </w:tblStylePr>
    <w:tblStylePr w:type="lastRow">
      <w:rPr>
        <w:b/>
        <w:bCs/>
      </w:rPr>
      <w:tblPr/>
      <w:tcPr>
        <w:tcBorders>
          <w:top w:val="double" w:color="FFD790" w:themeColor="accent2" w:themeTint="99"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color="E18A6F" w:themeColor="accent3" w:themeTint="99" w:sz="4" w:space="0"/>
        <w:left w:val="single" w:color="E18A6F" w:themeColor="accent3" w:themeTint="99" w:sz="4" w:space="0"/>
        <w:bottom w:val="single" w:color="E18A6F" w:themeColor="accent3" w:themeTint="99" w:sz="4" w:space="0"/>
        <w:right w:val="single" w:color="E18A6F" w:themeColor="accent3" w:themeTint="99" w:sz="4" w:space="0"/>
        <w:insideH w:val="single" w:color="E18A6F" w:themeColor="accent3" w:themeTint="99" w:sz="4" w:space="0"/>
      </w:tblBorders>
    </w:tblPr>
    <w:tblStylePr w:type="firstRow">
      <w:rPr>
        <w:b/>
        <w:bCs/>
        <w:color w:val="FFFFFF" w:themeColor="background1"/>
      </w:rPr>
      <w:tblPr/>
      <w:tcPr>
        <w:tcBorders>
          <w:top w:val="single" w:color="B64926" w:themeColor="accent3" w:sz="4" w:space="0"/>
          <w:left w:val="single" w:color="B64926" w:themeColor="accent3" w:sz="4" w:space="0"/>
          <w:bottom w:val="single" w:color="B64926" w:themeColor="accent3" w:sz="4" w:space="0"/>
          <w:right w:val="single" w:color="B64926" w:themeColor="accent3" w:sz="4" w:space="0"/>
          <w:insideH w:val="nil"/>
        </w:tcBorders>
        <w:shd w:val="clear" w:color="auto" w:fill="B64926" w:themeFill="accent3"/>
      </w:tcPr>
    </w:tblStylePr>
    <w:tblStylePr w:type="lastRow">
      <w:rPr>
        <w:b/>
        <w:bCs/>
      </w:rPr>
      <w:tblPr/>
      <w:tcPr>
        <w:tcBorders>
          <w:top w:val="double" w:color="E18A6F" w:themeColor="accent3" w:themeTint="99"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color="FFB47D" w:themeColor="accent4" w:themeTint="99" w:sz="4" w:space="0"/>
        <w:left w:val="single" w:color="FFB47D" w:themeColor="accent4" w:themeTint="99" w:sz="4" w:space="0"/>
        <w:bottom w:val="single" w:color="FFB47D" w:themeColor="accent4" w:themeTint="99" w:sz="4" w:space="0"/>
        <w:right w:val="single" w:color="FFB47D" w:themeColor="accent4" w:themeTint="99" w:sz="4" w:space="0"/>
        <w:insideH w:val="single" w:color="FFB47D" w:themeColor="accent4" w:themeTint="99" w:sz="4" w:space="0"/>
      </w:tblBorders>
    </w:tblPr>
    <w:tblStylePr w:type="firstRow">
      <w:rPr>
        <w:b/>
        <w:bCs/>
        <w:color w:val="FFFFFF" w:themeColor="background1"/>
      </w:rPr>
      <w:tblPr/>
      <w:tcPr>
        <w:tcBorders>
          <w:top w:val="single" w:color="FF8427" w:themeColor="accent4" w:sz="4" w:space="0"/>
          <w:left w:val="single" w:color="FF8427" w:themeColor="accent4" w:sz="4" w:space="0"/>
          <w:bottom w:val="single" w:color="FF8427" w:themeColor="accent4" w:sz="4" w:space="0"/>
          <w:right w:val="single" w:color="FF8427" w:themeColor="accent4" w:sz="4" w:space="0"/>
          <w:insideH w:val="nil"/>
        </w:tcBorders>
        <w:shd w:val="clear" w:color="auto" w:fill="FF8427" w:themeFill="accent4"/>
      </w:tcPr>
    </w:tblStylePr>
    <w:tblStylePr w:type="lastRow">
      <w:rPr>
        <w:b/>
        <w:bCs/>
      </w:rPr>
      <w:tblPr/>
      <w:tcPr>
        <w:tcBorders>
          <w:top w:val="double" w:color="FFB47D" w:themeColor="accent4" w:themeTint="99"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color="FFD047" w:themeColor="accent5" w:themeTint="99" w:sz="4" w:space="0"/>
        <w:left w:val="single" w:color="FFD047" w:themeColor="accent5" w:themeTint="99" w:sz="4" w:space="0"/>
        <w:bottom w:val="single" w:color="FFD047" w:themeColor="accent5" w:themeTint="99" w:sz="4" w:space="0"/>
        <w:right w:val="single" w:color="FFD047" w:themeColor="accent5" w:themeTint="99" w:sz="4" w:space="0"/>
        <w:insideH w:val="single" w:color="FFD047" w:themeColor="accent5" w:themeTint="99" w:sz="4" w:space="0"/>
      </w:tblBorders>
    </w:tblPr>
    <w:tblStylePr w:type="firstRow">
      <w:rPr>
        <w:b/>
        <w:bCs/>
        <w:color w:val="FFFFFF" w:themeColor="background1"/>
      </w:rPr>
      <w:tblPr/>
      <w:tcPr>
        <w:tcBorders>
          <w:top w:val="single" w:color="CC9900" w:themeColor="accent5" w:sz="4" w:space="0"/>
          <w:left w:val="single" w:color="CC9900" w:themeColor="accent5" w:sz="4" w:space="0"/>
          <w:bottom w:val="single" w:color="CC9900" w:themeColor="accent5" w:sz="4" w:space="0"/>
          <w:right w:val="single" w:color="CC9900" w:themeColor="accent5" w:sz="4" w:space="0"/>
          <w:insideH w:val="nil"/>
        </w:tcBorders>
        <w:shd w:val="clear" w:color="auto" w:fill="CC9900" w:themeFill="accent5"/>
      </w:tcPr>
    </w:tblStylePr>
    <w:tblStylePr w:type="lastRow">
      <w:rPr>
        <w:b/>
        <w:bCs/>
      </w:rPr>
      <w:tblPr/>
      <w:tcPr>
        <w:tcBorders>
          <w:top w:val="double" w:color="FFD047" w:themeColor="accent5" w:themeTint="99"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color="FF6137" w:themeColor="accent6" w:themeTint="99" w:sz="4" w:space="0"/>
        <w:left w:val="single" w:color="FF6137" w:themeColor="accent6" w:themeTint="99" w:sz="4" w:space="0"/>
        <w:bottom w:val="single" w:color="FF6137" w:themeColor="accent6" w:themeTint="99" w:sz="4" w:space="0"/>
        <w:right w:val="single" w:color="FF6137" w:themeColor="accent6" w:themeTint="99" w:sz="4" w:space="0"/>
        <w:insideH w:val="single" w:color="FF6137" w:themeColor="accent6" w:themeTint="99" w:sz="4" w:space="0"/>
      </w:tblBorders>
    </w:tblPr>
    <w:tblStylePr w:type="firstRow">
      <w:rPr>
        <w:b/>
        <w:bCs/>
        <w:color w:val="FFFFFF" w:themeColor="background1"/>
      </w:rPr>
      <w:tblPr/>
      <w:tcPr>
        <w:tcBorders>
          <w:top w:val="single" w:color="B22600" w:themeColor="accent6" w:sz="4" w:space="0"/>
          <w:left w:val="single" w:color="B22600" w:themeColor="accent6" w:sz="4" w:space="0"/>
          <w:bottom w:val="single" w:color="B22600" w:themeColor="accent6" w:sz="4" w:space="0"/>
          <w:right w:val="single" w:color="B22600" w:themeColor="accent6" w:sz="4" w:space="0"/>
          <w:insideH w:val="nil"/>
        </w:tcBorders>
        <w:shd w:val="clear" w:color="auto" w:fill="B22600" w:themeFill="accent6"/>
      </w:tcPr>
    </w:tblStylePr>
    <w:tblStylePr w:type="lastRow">
      <w:rPr>
        <w:b/>
        <w:bCs/>
      </w:rPr>
      <w:tblPr/>
      <w:tcPr>
        <w:tcBorders>
          <w:top w:val="double" w:color="FF6137" w:themeColor="accent6" w:themeTint="99"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color="E84C22" w:themeColor="accent1" w:sz="24" w:space="0"/>
        <w:left w:val="single" w:color="E84C22" w:themeColor="accent1" w:sz="24" w:space="0"/>
        <w:bottom w:val="single" w:color="E84C22" w:themeColor="accent1" w:sz="24" w:space="0"/>
        <w:right w:val="single" w:color="E84C22" w:themeColor="accent1" w:sz="24" w:space="0"/>
      </w:tblBorders>
    </w:tblPr>
    <w:tcPr>
      <w:shd w:val="clear" w:color="auto" w:fill="E84C2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color="FFBD47" w:themeColor="accent2" w:sz="24" w:space="0"/>
        <w:left w:val="single" w:color="FFBD47" w:themeColor="accent2" w:sz="24" w:space="0"/>
        <w:bottom w:val="single" w:color="FFBD47" w:themeColor="accent2" w:sz="24" w:space="0"/>
        <w:right w:val="single" w:color="FFBD47" w:themeColor="accent2" w:sz="24" w:space="0"/>
      </w:tblBorders>
    </w:tblPr>
    <w:tcPr>
      <w:shd w:val="clear" w:color="auto" w:fill="FFBD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color="B64926" w:themeColor="accent3" w:sz="24" w:space="0"/>
        <w:left w:val="single" w:color="B64926" w:themeColor="accent3" w:sz="24" w:space="0"/>
        <w:bottom w:val="single" w:color="B64926" w:themeColor="accent3" w:sz="24" w:space="0"/>
        <w:right w:val="single" w:color="B64926" w:themeColor="accent3" w:sz="24" w:space="0"/>
      </w:tblBorders>
    </w:tblPr>
    <w:tcPr>
      <w:shd w:val="clear" w:color="auto" w:fill="B6492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color="FF8427" w:themeColor="accent4" w:sz="24" w:space="0"/>
        <w:left w:val="single" w:color="FF8427" w:themeColor="accent4" w:sz="24" w:space="0"/>
        <w:bottom w:val="single" w:color="FF8427" w:themeColor="accent4" w:sz="24" w:space="0"/>
        <w:right w:val="single" w:color="FF8427" w:themeColor="accent4" w:sz="24" w:space="0"/>
      </w:tblBorders>
    </w:tblPr>
    <w:tcPr>
      <w:shd w:val="clear" w:color="auto" w:fill="FF842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color="CC9900" w:themeColor="accent5" w:sz="24" w:space="0"/>
        <w:left w:val="single" w:color="CC9900" w:themeColor="accent5" w:sz="24" w:space="0"/>
        <w:bottom w:val="single" w:color="CC9900" w:themeColor="accent5" w:sz="24" w:space="0"/>
        <w:right w:val="single" w:color="CC9900" w:themeColor="accent5" w:sz="24" w:space="0"/>
      </w:tblBorders>
    </w:tblPr>
    <w:tcPr>
      <w:shd w:val="clear" w:color="auto" w:fill="CC99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color="B22600" w:themeColor="accent6" w:sz="24" w:space="0"/>
        <w:left w:val="single" w:color="B22600" w:themeColor="accent6" w:sz="24" w:space="0"/>
        <w:bottom w:val="single" w:color="B22600" w:themeColor="accent6" w:sz="24" w:space="0"/>
        <w:right w:val="single" w:color="B22600" w:themeColor="accent6" w:sz="24" w:space="0"/>
      </w:tblBorders>
    </w:tblPr>
    <w:tcPr>
      <w:shd w:val="clear" w:color="auto" w:fill="B2260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color="E84C22" w:themeColor="accent1" w:sz="4" w:space="0"/>
        <w:bottom w:val="single" w:color="E84C22" w:themeColor="accent1" w:sz="4" w:space="0"/>
      </w:tblBorders>
    </w:tblPr>
    <w:tblStylePr w:type="firstRow">
      <w:rPr>
        <w:b/>
        <w:bCs/>
      </w:rPr>
      <w:tblPr/>
      <w:tcPr>
        <w:tcBorders>
          <w:bottom w:val="single" w:color="E84C22" w:themeColor="accent1" w:sz="4" w:space="0"/>
        </w:tcBorders>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color="FFBD47" w:themeColor="accent2" w:sz="4" w:space="0"/>
        <w:bottom w:val="single" w:color="FFBD47" w:themeColor="accent2" w:sz="4" w:space="0"/>
      </w:tblBorders>
    </w:tblPr>
    <w:tblStylePr w:type="firstRow">
      <w:rPr>
        <w:b/>
        <w:bCs/>
      </w:rPr>
      <w:tblPr/>
      <w:tcPr>
        <w:tcBorders>
          <w:bottom w:val="single" w:color="FFBD47" w:themeColor="accent2" w:sz="4" w:space="0"/>
        </w:tcBorders>
      </w:tcPr>
    </w:tblStylePr>
    <w:tblStylePr w:type="lastRow">
      <w:rPr>
        <w:b/>
        <w:bCs/>
      </w:rPr>
      <w:tblPr/>
      <w:tcPr>
        <w:tcBorders>
          <w:top w:val="double" w:color="FFBD47" w:themeColor="accent2" w:sz="4" w:space="0"/>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color="B64926" w:themeColor="accent3" w:sz="4" w:space="0"/>
        <w:bottom w:val="single" w:color="B64926" w:themeColor="accent3" w:sz="4" w:space="0"/>
      </w:tblBorders>
    </w:tblPr>
    <w:tblStylePr w:type="firstRow">
      <w:rPr>
        <w:b/>
        <w:bCs/>
      </w:rPr>
      <w:tblPr/>
      <w:tcPr>
        <w:tcBorders>
          <w:bottom w:val="single" w:color="B64926" w:themeColor="accent3" w:sz="4" w:space="0"/>
        </w:tcBorders>
      </w:tcPr>
    </w:tblStylePr>
    <w:tblStylePr w:type="lastRow">
      <w:rPr>
        <w:b/>
        <w:bCs/>
      </w:rPr>
      <w:tblPr/>
      <w:tcPr>
        <w:tcBorders>
          <w:top w:val="double" w:color="B64926" w:themeColor="accent3" w:sz="4" w:space="0"/>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color="FF8427" w:themeColor="accent4" w:sz="4" w:space="0"/>
        <w:bottom w:val="single" w:color="FF8427" w:themeColor="accent4" w:sz="4" w:space="0"/>
      </w:tblBorders>
    </w:tblPr>
    <w:tblStylePr w:type="firstRow">
      <w:rPr>
        <w:b/>
        <w:bCs/>
      </w:rPr>
      <w:tblPr/>
      <w:tcPr>
        <w:tcBorders>
          <w:bottom w:val="single" w:color="FF8427" w:themeColor="accent4" w:sz="4" w:space="0"/>
        </w:tcBorders>
      </w:tcPr>
    </w:tblStylePr>
    <w:tblStylePr w:type="lastRow">
      <w:rPr>
        <w:b/>
        <w:bCs/>
      </w:rPr>
      <w:tblPr/>
      <w:tcPr>
        <w:tcBorders>
          <w:top w:val="double" w:color="FF8427" w:themeColor="accent4" w:sz="4" w:space="0"/>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color="CC9900" w:themeColor="accent5" w:sz="4" w:space="0"/>
        <w:bottom w:val="single" w:color="CC9900" w:themeColor="accent5" w:sz="4" w:space="0"/>
      </w:tblBorders>
    </w:tblPr>
    <w:tblStylePr w:type="firstRow">
      <w:rPr>
        <w:b/>
        <w:bCs/>
      </w:rPr>
      <w:tblPr/>
      <w:tcPr>
        <w:tcBorders>
          <w:bottom w:val="single" w:color="CC9900" w:themeColor="accent5" w:sz="4" w:space="0"/>
        </w:tcBorders>
      </w:tcPr>
    </w:tblStylePr>
    <w:tblStylePr w:type="lastRow">
      <w:rPr>
        <w:b/>
        <w:bCs/>
      </w:rPr>
      <w:tblPr/>
      <w:tcPr>
        <w:tcBorders>
          <w:top w:val="double" w:color="CC9900" w:themeColor="accent5" w:sz="4" w:space="0"/>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color="B22600" w:themeColor="accent6" w:sz="4" w:space="0"/>
        <w:bottom w:val="single" w:color="B22600" w:themeColor="accent6" w:sz="4" w:space="0"/>
      </w:tblBorders>
    </w:tblPr>
    <w:tblStylePr w:type="firstRow">
      <w:rPr>
        <w:b/>
        <w:bCs/>
      </w:rPr>
      <w:tblPr/>
      <w:tcPr>
        <w:tcBorders>
          <w:bottom w:val="single" w:color="B22600" w:themeColor="accent6" w:sz="4" w:space="0"/>
        </w:tcBorders>
      </w:tcPr>
    </w:tblStylePr>
    <w:tblStylePr w:type="lastRow">
      <w:rPr>
        <w:b/>
        <w:bCs/>
      </w:rPr>
      <w:tblPr/>
      <w:tcPr>
        <w:tcBorders>
          <w:top w:val="double" w:color="B22600" w:themeColor="accent6" w:sz="4" w:space="0"/>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84C2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84C2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84C2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84C22" w:themeColor="accent1" w:sz="4" w:space="0"/>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BD47"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BD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BD47"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BD47" w:themeColor="accent2" w:sz="4" w:space="0"/>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6492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6492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6492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64926" w:themeColor="accent3" w:sz="4" w:space="0"/>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842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842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842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8427" w:themeColor="accent4" w:sz="4" w:space="0"/>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C99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C99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C99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C9900" w:themeColor="accent5" w:sz="4" w:space="0"/>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260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260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260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2600" w:themeColor="accent6" w:sz="4" w:space="0"/>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insideV w:val="single" w:color="ED7859" w:themeColor="accent1" w:themeTint="BF" w:sz="8" w:space="0"/>
      </w:tblBorders>
    </w:tblPr>
    <w:tcPr>
      <w:shd w:val="clear" w:color="auto" w:fill="F9D2C8" w:themeFill="accent1" w:themeFillTint="3F"/>
    </w:tcPr>
    <w:tblStylePr w:type="firstRow">
      <w:rPr>
        <w:b/>
        <w:bCs/>
      </w:rPr>
    </w:tblStylePr>
    <w:tblStylePr w:type="lastRow">
      <w:rPr>
        <w:b/>
        <w:bCs/>
      </w:rPr>
      <w:tblPr/>
      <w:tcPr>
        <w:tcBorders>
          <w:top w:val="single" w:color="ED7859" w:themeColor="accent1" w:themeTint="BF" w:sz="18" w:space="0"/>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insideV w:val="single" w:color="FFCD75" w:themeColor="accent2" w:themeTint="BF" w:sz="8" w:space="0"/>
      </w:tblBorders>
    </w:tblPr>
    <w:tcPr>
      <w:shd w:val="clear" w:color="auto" w:fill="FFEED1" w:themeFill="accent2" w:themeFillTint="3F"/>
    </w:tcPr>
    <w:tblStylePr w:type="firstRow">
      <w:rPr>
        <w:b/>
        <w:bCs/>
      </w:rPr>
    </w:tblStylePr>
    <w:tblStylePr w:type="lastRow">
      <w:rPr>
        <w:b/>
        <w:bCs/>
      </w:rPr>
      <w:tblPr/>
      <w:tcPr>
        <w:tcBorders>
          <w:top w:val="single" w:color="FFCD75" w:themeColor="accent2" w:themeTint="BF" w:sz="18" w:space="0"/>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insideV w:val="single" w:color="D96D4B" w:themeColor="accent3" w:themeTint="BF" w:sz="8" w:space="0"/>
      </w:tblBorders>
    </w:tblPr>
    <w:tcPr>
      <w:shd w:val="clear" w:color="auto" w:fill="F2CEC3" w:themeFill="accent3" w:themeFillTint="3F"/>
    </w:tcPr>
    <w:tblStylePr w:type="firstRow">
      <w:rPr>
        <w:b/>
        <w:bCs/>
      </w:rPr>
    </w:tblStylePr>
    <w:tblStylePr w:type="lastRow">
      <w:rPr>
        <w:b/>
        <w:bCs/>
      </w:rPr>
      <w:tblPr/>
      <w:tcPr>
        <w:tcBorders>
          <w:top w:val="single" w:color="D96D4B" w:themeColor="accent3" w:themeTint="BF" w:sz="18" w:space="0"/>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insideV w:val="single" w:color="FFA25D" w:themeColor="accent4" w:themeTint="BF" w:sz="8" w:space="0"/>
      </w:tblBorders>
    </w:tblPr>
    <w:tcPr>
      <w:shd w:val="clear" w:color="auto" w:fill="FFE0C9" w:themeFill="accent4" w:themeFillTint="3F"/>
    </w:tcPr>
    <w:tblStylePr w:type="firstRow">
      <w:rPr>
        <w:b/>
        <w:bCs/>
      </w:rPr>
    </w:tblStylePr>
    <w:tblStylePr w:type="lastRow">
      <w:rPr>
        <w:b/>
        <w:bCs/>
      </w:rPr>
      <w:tblPr/>
      <w:tcPr>
        <w:tcBorders>
          <w:top w:val="single" w:color="FFA25D" w:themeColor="accent4" w:themeTint="BF" w:sz="18" w:space="0"/>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insideV w:val="single" w:color="FFC519" w:themeColor="accent5" w:themeTint="BF" w:sz="8" w:space="0"/>
      </w:tblBorders>
    </w:tblPr>
    <w:tcPr>
      <w:shd w:val="clear" w:color="auto" w:fill="FFECB3" w:themeFill="accent5" w:themeFillTint="3F"/>
    </w:tcPr>
    <w:tblStylePr w:type="firstRow">
      <w:rPr>
        <w:b/>
        <w:bCs/>
      </w:rPr>
    </w:tblStylePr>
    <w:tblStylePr w:type="lastRow">
      <w:rPr>
        <w:b/>
        <w:bCs/>
      </w:rPr>
      <w:tblPr/>
      <w:tcPr>
        <w:tcBorders>
          <w:top w:val="single" w:color="FFC519" w:themeColor="accent5" w:themeTint="BF" w:sz="18" w:space="0"/>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insideV w:val="single" w:color="FF3A06" w:themeColor="accent6" w:themeTint="BF" w:sz="8" w:space="0"/>
      </w:tblBorders>
    </w:tblPr>
    <w:tcPr>
      <w:shd w:val="clear" w:color="auto" w:fill="FFBEAC" w:themeFill="accent6" w:themeFillTint="3F"/>
    </w:tcPr>
    <w:tblStylePr w:type="firstRow">
      <w:rPr>
        <w:b/>
        <w:bCs/>
      </w:rPr>
    </w:tblStylePr>
    <w:tblStylePr w:type="lastRow">
      <w:rPr>
        <w:b/>
        <w:bCs/>
      </w:rPr>
      <w:tblPr/>
      <w:tcPr>
        <w:tcBorders>
          <w:top w:val="single" w:color="FF3A06" w:themeColor="accent6" w:themeTint="BF" w:sz="18" w:space="0"/>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insideH w:val="single" w:color="E84C22" w:themeColor="accent1" w:sz="8" w:space="0"/>
        <w:insideV w:val="single" w:color="E84C22" w:themeColor="accent1" w:sz="8" w:space="0"/>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color="E84C22" w:themeColor="accent1" w:sz="6" w:space="0"/>
          <w:insideV w:val="single" w:color="E84C22" w:themeColor="accent1" w:sz="6" w:space="0"/>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insideH w:val="single" w:color="FFBD47" w:themeColor="accent2" w:sz="8" w:space="0"/>
        <w:insideV w:val="single" w:color="FFBD47" w:themeColor="accent2" w:sz="8" w:space="0"/>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color="FFBD47" w:themeColor="accent2" w:sz="6" w:space="0"/>
          <w:insideV w:val="single" w:color="FFBD47" w:themeColor="accent2" w:sz="6" w:space="0"/>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insideH w:val="single" w:color="B64926" w:themeColor="accent3" w:sz="8" w:space="0"/>
        <w:insideV w:val="single" w:color="B64926" w:themeColor="accent3" w:sz="8" w:space="0"/>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color="B64926" w:themeColor="accent3" w:sz="6" w:space="0"/>
          <w:insideV w:val="single" w:color="B64926" w:themeColor="accent3" w:sz="6" w:space="0"/>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insideH w:val="single" w:color="FF8427" w:themeColor="accent4" w:sz="8" w:space="0"/>
        <w:insideV w:val="single" w:color="FF8427" w:themeColor="accent4" w:sz="8" w:space="0"/>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color="FF8427" w:themeColor="accent4" w:sz="6" w:space="0"/>
          <w:insideV w:val="single" w:color="FF8427" w:themeColor="accent4" w:sz="6" w:space="0"/>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insideH w:val="single" w:color="CC9900" w:themeColor="accent5" w:sz="8" w:space="0"/>
        <w:insideV w:val="single" w:color="CC9900" w:themeColor="accent5" w:sz="8" w:space="0"/>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color="CC9900" w:themeColor="accent5" w:sz="6" w:space="0"/>
          <w:insideV w:val="single" w:color="CC9900" w:themeColor="accent5" w:sz="6" w:space="0"/>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insideH w:val="single" w:color="B22600" w:themeColor="accent6" w:sz="8" w:space="0"/>
        <w:insideV w:val="single" w:color="B22600" w:themeColor="accent6" w:sz="8" w:space="0"/>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color="B22600" w:themeColor="accent6" w:sz="6" w:space="0"/>
          <w:insideV w:val="single" w:color="B22600" w:themeColor="accent6" w:sz="6" w:space="0"/>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2C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84C22"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84C22"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84C22"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84C2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3A59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E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BD47"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BD47"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BD47"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BD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D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2CEC3"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6492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6492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6492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6492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69D87"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C9"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2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2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2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842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9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CB3"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C99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C99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C99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C99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866"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BEA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260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260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260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260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7C5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0504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color="E84C22" w:themeColor="accent1" w:sz="8" w:space="0"/>
        <w:bottom w:val="single" w:color="E84C22" w:themeColor="accent1" w:sz="8" w:space="0"/>
      </w:tblBorders>
    </w:tblPr>
    <w:tblStylePr w:type="firstRow">
      <w:rPr>
        <w:rFonts w:asciiTheme="majorHAnsi" w:hAnsiTheme="majorHAnsi" w:eastAsiaTheme="majorEastAsia" w:cstheme="majorBidi"/>
      </w:rPr>
      <w:tblPr/>
      <w:tcPr>
        <w:tcBorders>
          <w:top w:val="nil"/>
          <w:bottom w:val="single" w:color="E84C22" w:themeColor="accent1" w:sz="8" w:space="0"/>
        </w:tcBorders>
      </w:tcPr>
    </w:tblStylePr>
    <w:tblStylePr w:type="lastRow">
      <w:rPr>
        <w:b/>
        <w:bCs/>
        <w:color w:val="505046" w:themeColor="text2"/>
      </w:rPr>
      <w:tblPr/>
      <w:tcPr>
        <w:tcBorders>
          <w:top w:val="single" w:color="E84C22" w:themeColor="accent1" w:sz="8" w:space="0"/>
          <w:bottom w:val="single" w:color="E84C22" w:themeColor="accent1" w:sz="8" w:space="0"/>
        </w:tcBorders>
      </w:tcPr>
    </w:tblStylePr>
    <w:tblStylePr w:type="firstCol">
      <w:rPr>
        <w:b/>
        <w:bCs/>
      </w:rPr>
    </w:tblStylePr>
    <w:tblStylePr w:type="lastCol">
      <w:rPr>
        <w:b/>
        <w:bCs/>
      </w:rPr>
      <w:tblPr/>
      <w:tcPr>
        <w:tcBorders>
          <w:top w:val="single" w:color="E84C22" w:themeColor="accent1" w:sz="8" w:space="0"/>
          <w:bottom w:val="single" w:color="E84C22" w:themeColor="accent1" w:sz="8" w:space="0"/>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color="FFBD47" w:themeColor="accent2" w:sz="8" w:space="0"/>
        <w:bottom w:val="single" w:color="FFBD47" w:themeColor="accent2" w:sz="8" w:space="0"/>
      </w:tblBorders>
    </w:tblPr>
    <w:tblStylePr w:type="firstRow">
      <w:rPr>
        <w:rFonts w:asciiTheme="majorHAnsi" w:hAnsiTheme="majorHAnsi" w:eastAsiaTheme="majorEastAsia" w:cstheme="majorBidi"/>
      </w:rPr>
      <w:tblPr/>
      <w:tcPr>
        <w:tcBorders>
          <w:top w:val="nil"/>
          <w:bottom w:val="single" w:color="FFBD47" w:themeColor="accent2" w:sz="8" w:space="0"/>
        </w:tcBorders>
      </w:tcPr>
    </w:tblStylePr>
    <w:tblStylePr w:type="lastRow">
      <w:rPr>
        <w:b/>
        <w:bCs/>
        <w:color w:val="505046" w:themeColor="text2"/>
      </w:rPr>
      <w:tblPr/>
      <w:tcPr>
        <w:tcBorders>
          <w:top w:val="single" w:color="FFBD47" w:themeColor="accent2" w:sz="8" w:space="0"/>
          <w:bottom w:val="single" w:color="FFBD47" w:themeColor="accent2" w:sz="8" w:space="0"/>
        </w:tcBorders>
      </w:tcPr>
    </w:tblStylePr>
    <w:tblStylePr w:type="firstCol">
      <w:rPr>
        <w:b/>
        <w:bCs/>
      </w:rPr>
    </w:tblStylePr>
    <w:tblStylePr w:type="lastCol">
      <w:rPr>
        <w:b/>
        <w:bCs/>
      </w:rPr>
      <w:tblPr/>
      <w:tcPr>
        <w:tcBorders>
          <w:top w:val="single" w:color="FFBD47" w:themeColor="accent2" w:sz="8" w:space="0"/>
          <w:bottom w:val="single" w:color="FFBD47" w:themeColor="accent2" w:sz="8" w:space="0"/>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color="B64926" w:themeColor="accent3" w:sz="8" w:space="0"/>
        <w:bottom w:val="single" w:color="B64926" w:themeColor="accent3" w:sz="8" w:space="0"/>
      </w:tblBorders>
    </w:tblPr>
    <w:tblStylePr w:type="firstRow">
      <w:rPr>
        <w:rFonts w:asciiTheme="majorHAnsi" w:hAnsiTheme="majorHAnsi" w:eastAsiaTheme="majorEastAsia" w:cstheme="majorBidi"/>
      </w:rPr>
      <w:tblPr/>
      <w:tcPr>
        <w:tcBorders>
          <w:top w:val="nil"/>
          <w:bottom w:val="single" w:color="B64926" w:themeColor="accent3" w:sz="8" w:space="0"/>
        </w:tcBorders>
      </w:tcPr>
    </w:tblStylePr>
    <w:tblStylePr w:type="lastRow">
      <w:rPr>
        <w:b/>
        <w:bCs/>
        <w:color w:val="505046" w:themeColor="text2"/>
      </w:rPr>
      <w:tblPr/>
      <w:tcPr>
        <w:tcBorders>
          <w:top w:val="single" w:color="B64926" w:themeColor="accent3" w:sz="8" w:space="0"/>
          <w:bottom w:val="single" w:color="B64926" w:themeColor="accent3" w:sz="8" w:space="0"/>
        </w:tcBorders>
      </w:tcPr>
    </w:tblStylePr>
    <w:tblStylePr w:type="firstCol">
      <w:rPr>
        <w:b/>
        <w:bCs/>
      </w:rPr>
    </w:tblStylePr>
    <w:tblStylePr w:type="lastCol">
      <w:rPr>
        <w:b/>
        <w:bCs/>
      </w:rPr>
      <w:tblPr/>
      <w:tcPr>
        <w:tcBorders>
          <w:top w:val="single" w:color="B64926" w:themeColor="accent3" w:sz="8" w:space="0"/>
          <w:bottom w:val="single" w:color="B64926" w:themeColor="accent3" w:sz="8" w:space="0"/>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color="FF8427" w:themeColor="accent4" w:sz="8" w:space="0"/>
        <w:bottom w:val="single" w:color="FF8427" w:themeColor="accent4" w:sz="8" w:space="0"/>
      </w:tblBorders>
    </w:tblPr>
    <w:tblStylePr w:type="firstRow">
      <w:rPr>
        <w:rFonts w:asciiTheme="majorHAnsi" w:hAnsiTheme="majorHAnsi" w:eastAsiaTheme="majorEastAsia" w:cstheme="majorBidi"/>
      </w:rPr>
      <w:tblPr/>
      <w:tcPr>
        <w:tcBorders>
          <w:top w:val="nil"/>
          <w:bottom w:val="single" w:color="FF8427" w:themeColor="accent4" w:sz="8" w:space="0"/>
        </w:tcBorders>
      </w:tcPr>
    </w:tblStylePr>
    <w:tblStylePr w:type="lastRow">
      <w:rPr>
        <w:b/>
        <w:bCs/>
        <w:color w:val="505046" w:themeColor="text2"/>
      </w:rPr>
      <w:tblPr/>
      <w:tcPr>
        <w:tcBorders>
          <w:top w:val="single" w:color="FF8427" w:themeColor="accent4" w:sz="8" w:space="0"/>
          <w:bottom w:val="single" w:color="FF8427" w:themeColor="accent4" w:sz="8" w:space="0"/>
        </w:tcBorders>
      </w:tcPr>
    </w:tblStylePr>
    <w:tblStylePr w:type="firstCol">
      <w:rPr>
        <w:b/>
        <w:bCs/>
      </w:rPr>
    </w:tblStylePr>
    <w:tblStylePr w:type="lastCol">
      <w:rPr>
        <w:b/>
        <w:bCs/>
      </w:rPr>
      <w:tblPr/>
      <w:tcPr>
        <w:tcBorders>
          <w:top w:val="single" w:color="FF8427" w:themeColor="accent4" w:sz="8" w:space="0"/>
          <w:bottom w:val="single" w:color="FF8427" w:themeColor="accent4" w:sz="8" w:space="0"/>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color="CC9900" w:themeColor="accent5" w:sz="8" w:space="0"/>
        <w:bottom w:val="single" w:color="CC9900" w:themeColor="accent5" w:sz="8" w:space="0"/>
      </w:tblBorders>
    </w:tblPr>
    <w:tblStylePr w:type="firstRow">
      <w:rPr>
        <w:rFonts w:asciiTheme="majorHAnsi" w:hAnsiTheme="majorHAnsi" w:eastAsiaTheme="majorEastAsia" w:cstheme="majorBidi"/>
      </w:rPr>
      <w:tblPr/>
      <w:tcPr>
        <w:tcBorders>
          <w:top w:val="nil"/>
          <w:bottom w:val="single" w:color="CC9900" w:themeColor="accent5" w:sz="8" w:space="0"/>
        </w:tcBorders>
      </w:tcPr>
    </w:tblStylePr>
    <w:tblStylePr w:type="lastRow">
      <w:rPr>
        <w:b/>
        <w:bCs/>
        <w:color w:val="505046" w:themeColor="text2"/>
      </w:rPr>
      <w:tblPr/>
      <w:tcPr>
        <w:tcBorders>
          <w:top w:val="single" w:color="CC9900" w:themeColor="accent5" w:sz="8" w:space="0"/>
          <w:bottom w:val="single" w:color="CC9900" w:themeColor="accent5" w:sz="8" w:space="0"/>
        </w:tcBorders>
      </w:tcPr>
    </w:tblStylePr>
    <w:tblStylePr w:type="firstCol">
      <w:rPr>
        <w:b/>
        <w:bCs/>
      </w:rPr>
    </w:tblStylePr>
    <w:tblStylePr w:type="lastCol">
      <w:rPr>
        <w:b/>
        <w:bCs/>
      </w:rPr>
      <w:tblPr/>
      <w:tcPr>
        <w:tcBorders>
          <w:top w:val="single" w:color="CC9900" w:themeColor="accent5" w:sz="8" w:space="0"/>
          <w:bottom w:val="single" w:color="CC9900" w:themeColor="accent5" w:sz="8" w:space="0"/>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color="B22600" w:themeColor="accent6" w:sz="8" w:space="0"/>
        <w:bottom w:val="single" w:color="B22600" w:themeColor="accent6" w:sz="8" w:space="0"/>
      </w:tblBorders>
    </w:tblPr>
    <w:tblStylePr w:type="firstRow">
      <w:rPr>
        <w:rFonts w:asciiTheme="majorHAnsi" w:hAnsiTheme="majorHAnsi" w:eastAsiaTheme="majorEastAsia" w:cstheme="majorBidi"/>
      </w:rPr>
      <w:tblPr/>
      <w:tcPr>
        <w:tcBorders>
          <w:top w:val="nil"/>
          <w:bottom w:val="single" w:color="B22600" w:themeColor="accent6" w:sz="8" w:space="0"/>
        </w:tcBorders>
      </w:tcPr>
    </w:tblStylePr>
    <w:tblStylePr w:type="lastRow">
      <w:rPr>
        <w:b/>
        <w:bCs/>
        <w:color w:val="505046" w:themeColor="text2"/>
      </w:rPr>
      <w:tblPr/>
      <w:tcPr>
        <w:tcBorders>
          <w:top w:val="single" w:color="B22600" w:themeColor="accent6" w:sz="8" w:space="0"/>
          <w:bottom w:val="single" w:color="B22600" w:themeColor="accent6" w:sz="8" w:space="0"/>
        </w:tcBorders>
      </w:tcPr>
    </w:tblStylePr>
    <w:tblStylePr w:type="firstCol">
      <w:rPr>
        <w:b/>
        <w:bCs/>
      </w:rPr>
    </w:tblStylePr>
    <w:tblStylePr w:type="lastCol">
      <w:rPr>
        <w:b/>
        <w:bCs/>
      </w:rPr>
      <w:tblPr/>
      <w:tcPr>
        <w:tcBorders>
          <w:top w:val="single" w:color="B22600" w:themeColor="accent6" w:sz="8" w:space="0"/>
          <w:bottom w:val="single" w:color="B22600" w:themeColor="accent6" w:sz="8" w:space="0"/>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E84C22" w:themeColor="accent1" w:sz="8" w:space="0"/>
        <w:left w:val="single" w:color="E84C22" w:themeColor="accent1" w:sz="8" w:space="0"/>
        <w:bottom w:val="single" w:color="E84C22" w:themeColor="accent1" w:sz="8" w:space="0"/>
        <w:right w:val="single" w:color="E84C22" w:themeColor="accent1" w:sz="8" w:space="0"/>
      </w:tblBorders>
    </w:tblPr>
    <w:tblStylePr w:type="firstRow">
      <w:rPr>
        <w:sz w:val="24"/>
        <w:szCs w:val="24"/>
      </w:rPr>
      <w:tblPr/>
      <w:tcPr>
        <w:tcBorders>
          <w:top w:val="nil"/>
          <w:left w:val="nil"/>
          <w:bottom w:val="single" w:color="E84C2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84C22" w:themeColor="accent1" w:sz="8" w:space="0"/>
          <w:insideH w:val="nil"/>
          <w:insideV w:val="nil"/>
        </w:tcBorders>
        <w:shd w:val="clear" w:color="auto" w:fill="FFFFFF" w:themeFill="background1"/>
      </w:tcPr>
    </w:tblStylePr>
    <w:tblStylePr w:type="lastCol">
      <w:tblPr/>
      <w:tcPr>
        <w:tcBorders>
          <w:top w:val="nil"/>
          <w:left w:val="single" w:color="E84C2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BD47" w:themeColor="accent2" w:sz="8" w:space="0"/>
        <w:left w:val="single" w:color="FFBD47" w:themeColor="accent2" w:sz="8" w:space="0"/>
        <w:bottom w:val="single" w:color="FFBD47" w:themeColor="accent2" w:sz="8" w:space="0"/>
        <w:right w:val="single" w:color="FFBD47" w:themeColor="accent2" w:sz="8" w:space="0"/>
      </w:tblBorders>
    </w:tblPr>
    <w:tblStylePr w:type="firstRow">
      <w:rPr>
        <w:sz w:val="24"/>
        <w:szCs w:val="24"/>
      </w:rPr>
      <w:tblPr/>
      <w:tcPr>
        <w:tcBorders>
          <w:top w:val="nil"/>
          <w:left w:val="nil"/>
          <w:bottom w:val="single" w:color="FFBD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BD47" w:themeColor="accent2" w:sz="8" w:space="0"/>
          <w:insideH w:val="nil"/>
          <w:insideV w:val="nil"/>
        </w:tcBorders>
        <w:shd w:val="clear" w:color="auto" w:fill="FFFFFF" w:themeFill="background1"/>
      </w:tcPr>
    </w:tblStylePr>
    <w:tblStylePr w:type="lastCol">
      <w:tblPr/>
      <w:tcPr>
        <w:tcBorders>
          <w:top w:val="nil"/>
          <w:left w:val="single" w:color="FFBD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64926" w:themeColor="accent3" w:sz="8" w:space="0"/>
        <w:left w:val="single" w:color="B64926" w:themeColor="accent3" w:sz="8" w:space="0"/>
        <w:bottom w:val="single" w:color="B64926" w:themeColor="accent3" w:sz="8" w:space="0"/>
        <w:right w:val="single" w:color="B64926" w:themeColor="accent3" w:sz="8" w:space="0"/>
      </w:tblBorders>
    </w:tblPr>
    <w:tblStylePr w:type="firstRow">
      <w:rPr>
        <w:sz w:val="24"/>
        <w:szCs w:val="24"/>
      </w:rPr>
      <w:tblPr/>
      <w:tcPr>
        <w:tcBorders>
          <w:top w:val="nil"/>
          <w:left w:val="nil"/>
          <w:bottom w:val="single" w:color="B6492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64926" w:themeColor="accent3" w:sz="8" w:space="0"/>
          <w:insideH w:val="nil"/>
          <w:insideV w:val="nil"/>
        </w:tcBorders>
        <w:shd w:val="clear" w:color="auto" w:fill="FFFFFF" w:themeFill="background1"/>
      </w:tcPr>
    </w:tblStylePr>
    <w:tblStylePr w:type="lastCol">
      <w:tblPr/>
      <w:tcPr>
        <w:tcBorders>
          <w:top w:val="nil"/>
          <w:left w:val="single" w:color="B6492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FF8427" w:themeColor="accent4" w:sz="8" w:space="0"/>
        <w:left w:val="single" w:color="FF8427" w:themeColor="accent4" w:sz="8" w:space="0"/>
        <w:bottom w:val="single" w:color="FF8427" w:themeColor="accent4" w:sz="8" w:space="0"/>
        <w:right w:val="single" w:color="FF8427" w:themeColor="accent4" w:sz="8" w:space="0"/>
      </w:tblBorders>
    </w:tblPr>
    <w:tblStylePr w:type="firstRow">
      <w:rPr>
        <w:sz w:val="24"/>
        <w:szCs w:val="24"/>
      </w:rPr>
      <w:tblPr/>
      <w:tcPr>
        <w:tcBorders>
          <w:top w:val="nil"/>
          <w:left w:val="nil"/>
          <w:bottom w:val="single" w:color="FF842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27" w:themeColor="accent4" w:sz="8" w:space="0"/>
          <w:insideH w:val="nil"/>
          <w:insideV w:val="nil"/>
        </w:tcBorders>
        <w:shd w:val="clear" w:color="auto" w:fill="FFFFFF" w:themeFill="background1"/>
      </w:tcPr>
    </w:tblStylePr>
    <w:tblStylePr w:type="lastCol">
      <w:tblPr/>
      <w:tcPr>
        <w:tcBorders>
          <w:top w:val="nil"/>
          <w:left w:val="single" w:color="FF842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CC9900" w:themeColor="accent5" w:sz="8" w:space="0"/>
        <w:left w:val="single" w:color="CC9900" w:themeColor="accent5" w:sz="8" w:space="0"/>
        <w:bottom w:val="single" w:color="CC9900" w:themeColor="accent5" w:sz="8" w:space="0"/>
        <w:right w:val="single" w:color="CC9900" w:themeColor="accent5" w:sz="8" w:space="0"/>
      </w:tblBorders>
    </w:tblPr>
    <w:tblStylePr w:type="firstRow">
      <w:rPr>
        <w:sz w:val="24"/>
        <w:szCs w:val="24"/>
      </w:rPr>
      <w:tblPr/>
      <w:tcPr>
        <w:tcBorders>
          <w:top w:val="nil"/>
          <w:left w:val="nil"/>
          <w:bottom w:val="single" w:color="CC99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C9900" w:themeColor="accent5" w:sz="8" w:space="0"/>
          <w:insideH w:val="nil"/>
          <w:insideV w:val="nil"/>
        </w:tcBorders>
        <w:shd w:val="clear" w:color="auto" w:fill="FFFFFF" w:themeFill="background1"/>
      </w:tcPr>
    </w:tblStylePr>
    <w:tblStylePr w:type="lastCol">
      <w:tblPr/>
      <w:tcPr>
        <w:tcBorders>
          <w:top w:val="nil"/>
          <w:left w:val="single" w:color="CC99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hAnsiTheme="majorHAnsi" w:eastAsiaTheme="majorEastAsia" w:cstheme="majorBidi"/>
      <w:color w:val="000000" w:themeColor="text1"/>
    </w:rPr>
    <w:tblPr>
      <w:tblStyleRowBandSize w:val="1"/>
      <w:tblStyleColBandSize w:val="1"/>
      <w:tblBorders>
        <w:top w:val="single" w:color="B22600" w:themeColor="accent6" w:sz="8" w:space="0"/>
        <w:left w:val="single" w:color="B22600" w:themeColor="accent6" w:sz="8" w:space="0"/>
        <w:bottom w:val="single" w:color="B22600" w:themeColor="accent6" w:sz="8" w:space="0"/>
        <w:right w:val="single" w:color="B22600" w:themeColor="accent6" w:sz="8" w:space="0"/>
      </w:tblBorders>
    </w:tblPr>
    <w:tblStylePr w:type="firstRow">
      <w:rPr>
        <w:sz w:val="24"/>
        <w:szCs w:val="24"/>
      </w:rPr>
      <w:tblPr/>
      <w:tcPr>
        <w:tcBorders>
          <w:top w:val="nil"/>
          <w:left w:val="nil"/>
          <w:bottom w:val="single" w:color="B2260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2600" w:themeColor="accent6" w:sz="8" w:space="0"/>
          <w:insideH w:val="nil"/>
          <w:insideV w:val="nil"/>
        </w:tcBorders>
        <w:shd w:val="clear" w:color="auto" w:fill="FFFFFF" w:themeFill="background1"/>
      </w:tcPr>
    </w:tblStylePr>
    <w:tblStylePr w:type="lastCol">
      <w:tblPr/>
      <w:tcPr>
        <w:tcBorders>
          <w:top w:val="nil"/>
          <w:left w:val="single" w:color="B2260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single" w:color="ED7859" w:themeColor="accent1" w:themeTint="BF" w:sz="8" w:space="0"/>
      </w:tblBorders>
    </w:tblPr>
    <w:tblStylePr w:type="firstRow">
      <w:pPr>
        <w:spacing w:before="0" w:after="0" w:line="240" w:lineRule="auto"/>
      </w:pPr>
      <w:rPr>
        <w:b/>
        <w:bCs/>
        <w:color w:val="FFFFFF" w:themeColor="background1"/>
      </w:rPr>
      <w:tblPr/>
      <w:tcPr>
        <w:tcBorders>
          <w:top w:val="single" w:color="ED7859" w:themeColor="accent1" w:themeTint="BF" w:sz="8"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shd w:val="clear" w:color="auto" w:fill="E84C22" w:themeFill="accent1"/>
      </w:tcPr>
    </w:tblStylePr>
    <w:tblStylePr w:type="lastRow">
      <w:pPr>
        <w:spacing w:before="0" w:after="0" w:line="240" w:lineRule="auto"/>
      </w:pPr>
      <w:rPr>
        <w:b/>
        <w:bCs/>
      </w:rPr>
      <w:tblPr/>
      <w:tcPr>
        <w:tcBorders>
          <w:top w:val="double" w:color="ED7859" w:themeColor="accent1" w:themeTint="BF" w:sz="6" w:space="0"/>
          <w:left w:val="single" w:color="ED7859" w:themeColor="accent1" w:themeTint="BF" w:sz="8" w:space="0"/>
          <w:bottom w:val="single" w:color="ED7859" w:themeColor="accent1" w:themeTint="BF" w:sz="8" w:space="0"/>
          <w:right w:val="single" w:color="ED785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single" w:color="FFCD75" w:themeColor="accent2" w:themeTint="BF" w:sz="8" w:space="0"/>
      </w:tblBorders>
    </w:tblPr>
    <w:tblStylePr w:type="firstRow">
      <w:pPr>
        <w:spacing w:before="0" w:after="0" w:line="240" w:lineRule="auto"/>
      </w:pPr>
      <w:rPr>
        <w:b/>
        <w:bCs/>
        <w:color w:val="FFFFFF" w:themeColor="background1"/>
      </w:rPr>
      <w:tblPr/>
      <w:tcPr>
        <w:tcBorders>
          <w:top w:val="single" w:color="FFCD75" w:themeColor="accent2" w:themeTint="BF" w:sz="8"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shd w:val="clear" w:color="auto" w:fill="FFBD47" w:themeFill="accent2"/>
      </w:tcPr>
    </w:tblStylePr>
    <w:tblStylePr w:type="lastRow">
      <w:pPr>
        <w:spacing w:before="0" w:after="0" w:line="240" w:lineRule="auto"/>
      </w:pPr>
      <w:rPr>
        <w:b/>
        <w:bCs/>
      </w:rPr>
      <w:tblPr/>
      <w:tcPr>
        <w:tcBorders>
          <w:top w:val="double" w:color="FFCD75" w:themeColor="accent2" w:themeTint="BF" w:sz="6" w:space="0"/>
          <w:left w:val="single" w:color="FFCD75" w:themeColor="accent2" w:themeTint="BF" w:sz="8" w:space="0"/>
          <w:bottom w:val="single" w:color="FFCD75" w:themeColor="accent2" w:themeTint="BF" w:sz="8" w:space="0"/>
          <w:right w:val="single" w:color="FFCD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single" w:color="D96D4B" w:themeColor="accent3" w:themeTint="BF" w:sz="8" w:space="0"/>
      </w:tblBorders>
    </w:tblPr>
    <w:tblStylePr w:type="firstRow">
      <w:pPr>
        <w:spacing w:before="0" w:after="0" w:line="240" w:lineRule="auto"/>
      </w:pPr>
      <w:rPr>
        <w:b/>
        <w:bCs/>
        <w:color w:val="FFFFFF" w:themeColor="background1"/>
      </w:rPr>
      <w:tblPr/>
      <w:tcPr>
        <w:tcBorders>
          <w:top w:val="single" w:color="D96D4B" w:themeColor="accent3" w:themeTint="BF" w:sz="8"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shd w:val="clear" w:color="auto" w:fill="B64926" w:themeFill="accent3"/>
      </w:tcPr>
    </w:tblStylePr>
    <w:tblStylePr w:type="lastRow">
      <w:pPr>
        <w:spacing w:before="0" w:after="0" w:line="240" w:lineRule="auto"/>
      </w:pPr>
      <w:rPr>
        <w:b/>
        <w:bCs/>
      </w:rPr>
      <w:tblPr/>
      <w:tcPr>
        <w:tcBorders>
          <w:top w:val="double" w:color="D96D4B" w:themeColor="accent3" w:themeTint="BF" w:sz="6" w:space="0"/>
          <w:left w:val="single" w:color="D96D4B" w:themeColor="accent3" w:themeTint="BF" w:sz="8" w:space="0"/>
          <w:bottom w:val="single" w:color="D96D4B" w:themeColor="accent3" w:themeTint="BF" w:sz="8" w:space="0"/>
          <w:right w:val="single" w:color="D96D4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single" w:color="FFA25D" w:themeColor="accent4" w:themeTint="BF" w:sz="8" w:space="0"/>
      </w:tblBorders>
    </w:tblPr>
    <w:tblStylePr w:type="firstRow">
      <w:pPr>
        <w:spacing w:before="0" w:after="0" w:line="240" w:lineRule="auto"/>
      </w:pPr>
      <w:rPr>
        <w:b/>
        <w:bCs/>
        <w:color w:val="FFFFFF" w:themeColor="background1"/>
      </w:rPr>
      <w:tblPr/>
      <w:tcPr>
        <w:tcBorders>
          <w:top w:val="single" w:color="FFA25D" w:themeColor="accent4" w:themeTint="BF" w:sz="8"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shd w:val="clear" w:color="auto" w:fill="FF8427" w:themeFill="accent4"/>
      </w:tcPr>
    </w:tblStylePr>
    <w:tblStylePr w:type="lastRow">
      <w:pPr>
        <w:spacing w:before="0" w:after="0" w:line="240" w:lineRule="auto"/>
      </w:pPr>
      <w:rPr>
        <w:b/>
        <w:bCs/>
      </w:rPr>
      <w:tblPr/>
      <w:tcPr>
        <w:tcBorders>
          <w:top w:val="double" w:color="FFA25D" w:themeColor="accent4" w:themeTint="BF" w:sz="6" w:space="0"/>
          <w:left w:val="single" w:color="FFA25D" w:themeColor="accent4" w:themeTint="BF" w:sz="8" w:space="0"/>
          <w:bottom w:val="single" w:color="FFA25D" w:themeColor="accent4" w:themeTint="BF" w:sz="8" w:space="0"/>
          <w:right w:val="single" w:color="FFA25D"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single" w:color="FFC519" w:themeColor="accent5" w:themeTint="BF" w:sz="8" w:space="0"/>
      </w:tblBorders>
    </w:tblPr>
    <w:tblStylePr w:type="firstRow">
      <w:pPr>
        <w:spacing w:before="0" w:after="0" w:line="240" w:lineRule="auto"/>
      </w:pPr>
      <w:rPr>
        <w:b/>
        <w:bCs/>
        <w:color w:val="FFFFFF" w:themeColor="background1"/>
      </w:rPr>
      <w:tblPr/>
      <w:tcPr>
        <w:tcBorders>
          <w:top w:val="single" w:color="FFC519" w:themeColor="accent5" w:themeTint="BF" w:sz="8"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shd w:val="clear" w:color="auto" w:fill="CC9900" w:themeFill="accent5"/>
      </w:tcPr>
    </w:tblStylePr>
    <w:tblStylePr w:type="lastRow">
      <w:pPr>
        <w:spacing w:before="0" w:after="0" w:line="240" w:lineRule="auto"/>
      </w:pPr>
      <w:rPr>
        <w:b/>
        <w:bCs/>
      </w:rPr>
      <w:tblPr/>
      <w:tcPr>
        <w:tcBorders>
          <w:top w:val="double" w:color="FFC519" w:themeColor="accent5" w:themeTint="BF" w:sz="6" w:space="0"/>
          <w:left w:val="single" w:color="FFC519" w:themeColor="accent5" w:themeTint="BF" w:sz="8" w:space="0"/>
          <w:bottom w:val="single" w:color="FFC519" w:themeColor="accent5" w:themeTint="BF" w:sz="8" w:space="0"/>
          <w:right w:val="single" w:color="FFC519"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single" w:color="FF3A06" w:themeColor="accent6" w:themeTint="BF" w:sz="8" w:space="0"/>
      </w:tblBorders>
    </w:tblPr>
    <w:tblStylePr w:type="firstRow">
      <w:pPr>
        <w:spacing w:before="0" w:after="0" w:line="240" w:lineRule="auto"/>
      </w:pPr>
      <w:rPr>
        <w:b/>
        <w:bCs/>
        <w:color w:val="FFFFFF" w:themeColor="background1"/>
      </w:rPr>
      <w:tblPr/>
      <w:tcPr>
        <w:tcBorders>
          <w:top w:val="single" w:color="FF3A06" w:themeColor="accent6" w:themeTint="BF" w:sz="8"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shd w:val="clear" w:color="auto" w:fill="B22600" w:themeFill="accent6"/>
      </w:tcPr>
    </w:tblStylePr>
    <w:tblStylePr w:type="lastRow">
      <w:pPr>
        <w:spacing w:before="0" w:after="0" w:line="240" w:lineRule="auto"/>
      </w:pPr>
      <w:rPr>
        <w:b/>
        <w:bCs/>
      </w:rPr>
      <w:tblPr/>
      <w:tcPr>
        <w:tcBorders>
          <w:top w:val="double" w:color="FF3A06" w:themeColor="accent6" w:themeTint="BF" w:sz="6" w:space="0"/>
          <w:left w:val="single" w:color="FF3A06" w:themeColor="accent6" w:themeTint="BF" w:sz="8" w:space="0"/>
          <w:bottom w:val="single" w:color="FF3A06" w:themeColor="accent6" w:themeTint="BF" w:sz="8" w:space="0"/>
          <w:right w:val="single" w:color="FF3A0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44E8A"/>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styleId="NoteHeadingChar" w:customStyle="1">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styleId="PlainTextChar" w:customStyle="1">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styleId="QuoteChar" w:customStyle="1">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styleId="SalutationChar" w:customStyle="1">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styleId="SignatureChar" w:customStyle="1">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44E8A"/>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44E8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44E8A"/>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544E8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544E8A"/>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544E8A"/>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44E8A"/>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44E8A"/>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44E8A"/>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44E8A"/>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44E8A"/>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44E8A"/>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44E8A"/>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44E8A"/>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44E8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44E8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44E8A"/>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44E8A"/>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44E8A"/>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44E8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44E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44E8A"/>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44E8A"/>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44E8A"/>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44E8A"/>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er" Target="footer1.xml" Id="rId34" /><Relationship Type="http://schemas.openxmlformats.org/officeDocument/2006/relationships/header" Target="header1.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37" /><Relationship Type="http://schemas.openxmlformats.org/officeDocument/2006/relationships/footnotes" Target="footnotes.xml" Id="rId5" /><Relationship Type="http://schemas.openxmlformats.org/officeDocument/2006/relationships/glossaryDocument" Target="glossary/document.xml" Id="rId36" /><Relationship Type="http://schemas.openxmlformats.org/officeDocument/2006/relationships/webSettings" Target="webSettings.xml" Id="rId4" /><Relationship Type="http://schemas.openxmlformats.org/officeDocument/2006/relationships/fontTable" Target="fontTable.xml" Id="rId35" /><Relationship Type="http://schemas.openxmlformats.org/officeDocument/2006/relationships/hyperlink" Target="http://catalog.umbc.edu/content.php?catoid=17&amp;navoid=879#academic-integrity" TargetMode="External" Id="R9fd6c72d769d49ed" /><Relationship Type="http://schemas.openxmlformats.org/officeDocument/2006/relationships/hyperlink" Target="https://shadygrove.umd.edu/student-services/center-for-academic-success" TargetMode="External" Id="R59be48e6ff524860" /><Relationship Type="http://schemas.openxmlformats.org/officeDocument/2006/relationships/hyperlink" Target="https://sds.umbc.edu/" TargetMode="External" Id="Re51b71eccafa4b4d" /><Relationship Type="http://schemas.openxmlformats.org/officeDocument/2006/relationships/hyperlink" Target="mailto:disAbility@umbc.edu" TargetMode="External" Id="R06bad2f596c14f03" /><Relationship Type="http://schemas.openxmlformats.org/officeDocument/2006/relationships/hyperlink" Target="https://sds.umbc.edu/" TargetMode="External" Id="R446c28da17c54c4d" /><Relationship Type="http://schemas.openxmlformats.org/officeDocument/2006/relationships/hyperlink" Target="https://library.umbc.edu/" TargetMode="External" Id="R762413b675134136" /><Relationship Type="http://schemas.openxmlformats.org/officeDocument/2006/relationships/hyperlink" Target="http://lrc.umbc.edu/tutor/writing-center/" TargetMode="External" Id="R688ec38b349e47e3" /><Relationship Type="http://schemas.openxmlformats.org/officeDocument/2006/relationships/hyperlink" Target="http://lib.guides.umbc.edu/tutorial" TargetMode="External" Id="Rd21979d86fb64e69" /><Relationship Type="http://schemas.openxmlformats.org/officeDocument/2006/relationships/hyperlink" Target="https://sds.umbc.edu/accommodations/registering-with-sds/" TargetMode="External" Id="R91c18c8f3cf14d47" /><Relationship Type="http://schemas.openxmlformats.org/officeDocument/2006/relationships/hyperlink" Target="mailto:maryg@umd.edu" TargetMode="External" Id="Rb732985999814fc8" /><Relationship Type="http://schemas.openxmlformats.org/officeDocument/2006/relationships/hyperlink" Target="https://shadygrove.umd.edu/student-services/center-for-academic-success" TargetMode="External" Id="Rece66dbc486a4726" /><Relationship Type="http://schemas.openxmlformats.org/officeDocument/2006/relationships/hyperlink" Target="https://en.wikipedia.org/wiki/To_be_announced" TargetMode="External" Id="R2db0bc96acd4417b" /><Relationship Type="http://schemas.openxmlformats.org/officeDocument/2006/relationships/hyperlink" Target="https://umbcdatasci.slack.com/messages" TargetMode="External" Id="Re1724b8a37d44ea9" /><Relationship Type="http://schemas.openxmlformats.org/officeDocument/2006/relationships/hyperlink" Target="https://en.wikipedia.org/wiki/Americans_with_Disabilities_Act_of_1990" TargetMode="External" Id="R009e5a15cddf4fc2" /><Relationship Type="http://schemas.openxmlformats.org/officeDocument/2006/relationships/hyperlink" Target="https://en.wikipedia.org/wiki/ADA_Amendments_Act_of_2008" TargetMode="External" Id="R24fdcb6971f44a27" /><Relationship Type="http://schemas.openxmlformats.org/officeDocument/2006/relationships/hyperlink" Target="https://en.wikipedia.org/wiki/Section_504_of_the_Rehabilitation_Act" TargetMode="External" Id="R208d847eca0b4309" /></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725C26FFD1AF4F16BE958A8371D207E3"/>
        <w:category>
          <w:name w:val="General"/>
          <w:gallery w:val="placeholder"/>
        </w:category>
        <w:types>
          <w:type w:val="bbPlcHdr"/>
        </w:types>
        <w:behaviors>
          <w:behavior w:val="content"/>
        </w:behaviors>
        <w:guid w:val="{2CFE5B4B-1390-43FA-817D-7ACA81D3475E}"/>
      </w:docPartPr>
      <w:docPartBody>
        <w:p w:rsidR="006500E1" w:rsidRDefault="008E5169">
          <w:pPr>
            <w:pStyle w:val="725C26FFD1AF4F16BE958A8371D207E3"/>
          </w:pPr>
          <w:r>
            <w:t>Week</w:t>
          </w:r>
        </w:p>
      </w:docPartBody>
    </w:docPart>
    <w:docPart>
      <w:docPartPr>
        <w:name w:val="A59B46FA3EC0490BA9877A63C2F7F6B9"/>
        <w:category>
          <w:name w:val="General"/>
          <w:gallery w:val="placeholder"/>
        </w:category>
        <w:types>
          <w:type w:val="bbPlcHdr"/>
        </w:types>
        <w:behaviors>
          <w:behavior w:val="content"/>
        </w:behaviors>
        <w:guid w:val="{2138C13D-ADE3-48C9-BE9E-B6D4896E5E5D}"/>
      </w:docPartPr>
      <w:docPartBody>
        <w:p w:rsidR="006500E1" w:rsidRDefault="008E5169">
          <w:pPr>
            <w:pStyle w:val="A59B46FA3EC0490BA9877A63C2F7F6B9"/>
          </w:pPr>
          <w:r>
            <w:t>Reading</w:t>
          </w:r>
        </w:p>
      </w:docPartBody>
    </w:docPart>
    <w:docPart>
      <w:docPartPr>
        <w:name w:val="7DDF26AEEA5D42D592647086A7F23114"/>
        <w:category>
          <w:name w:val="General"/>
          <w:gallery w:val="placeholder"/>
        </w:category>
        <w:types>
          <w:type w:val="bbPlcHdr"/>
        </w:types>
        <w:behaviors>
          <w:behavior w:val="content"/>
        </w:behaviors>
        <w:guid w:val="{FB5F8924-9EA2-400B-BDF1-4CF0481EEBC1}"/>
      </w:docPartPr>
      <w:docPartBody>
        <w:p w:rsidR="006500E1" w:rsidRDefault="008E5169">
          <w:pPr>
            <w:pStyle w:val="7DDF26AEEA5D42D592647086A7F23114"/>
          </w:pPr>
          <w:r>
            <w:t>Exercises</w:t>
          </w:r>
        </w:p>
      </w:docPartBody>
    </w:docPart>
    <w:docPart>
      <w:docPartPr>
        <w:name w:val="006E334C0BE34115B5134BCA99D77930"/>
        <w:category>
          <w:name w:val="General"/>
          <w:gallery w:val="placeholder"/>
        </w:category>
        <w:types>
          <w:type w:val="bbPlcHdr"/>
        </w:types>
        <w:behaviors>
          <w:behavior w:val="content"/>
        </w:behaviors>
        <w:guid w:val="{50217A63-77A7-4C0D-BB0E-3DE7DF491409}"/>
      </w:docPartPr>
      <w:docPartBody>
        <w:p w:rsidR="006500E1" w:rsidRDefault="008E5169">
          <w:pPr>
            <w:pStyle w:val="006E334C0BE34115B5134BCA99D77930"/>
          </w:pPr>
          <w:r>
            <w:t>Additional Information and Resources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
      <w:docPartPr>
        <w:name w:val="2FE433D2B1344CC895E295216E2D50F8"/>
        <w:category>
          <w:name w:val="General"/>
          <w:gallery w:val="placeholder"/>
        </w:category>
        <w:types>
          <w:type w:val="bbPlcHdr"/>
        </w:types>
        <w:behaviors>
          <w:behavior w:val="content"/>
        </w:behaviors>
        <w:guid w:val="{ABF0D548-4E78-435A-B310-96EC7976ED36}"/>
      </w:docPartPr>
      <w:docPartBody>
        <w:p w:rsidR="00DB7929" w:rsidRDefault="006500E1" w:rsidP="006500E1">
          <w:pPr>
            <w:pStyle w:val="2FE433D2B1344CC895E295216E2D50F8"/>
          </w:pPr>
          <w:r>
            <w:t>Subject</w:t>
          </w:r>
        </w:p>
      </w:docPartBody>
    </w:docPart>
    <w:docPart>
      <w:docPartPr>
        <w:name w:val="99F6A3809C8E49D2A167D61783704B76"/>
        <w:category>
          <w:name w:val="General"/>
          <w:gallery w:val="placeholder"/>
        </w:category>
        <w:types>
          <w:type w:val="bbPlcHdr"/>
        </w:types>
        <w:behaviors>
          <w:behavior w:val="content"/>
        </w:behaviors>
        <w:guid w:val="{57CAED72-F42F-4F7E-BF05-746350F31A7A}"/>
      </w:docPartPr>
      <w:docPartBody>
        <w:p w:rsidR="00DB7929" w:rsidRDefault="006500E1" w:rsidP="006500E1">
          <w:pPr>
            <w:pStyle w:val="99F6A3809C8E49D2A167D61783704B76"/>
          </w:pPr>
          <w:r>
            <w:t>Date</w:t>
          </w:r>
        </w:p>
      </w:docPartBody>
    </w:docPart>
    <w:docPart>
      <w:docPartPr>
        <w:name w:val="CBE142FC707943FFB5632B9BFF77132D"/>
        <w:category>
          <w:name w:val="General"/>
          <w:gallery w:val="placeholder"/>
        </w:category>
        <w:types>
          <w:type w:val="bbPlcHdr"/>
        </w:types>
        <w:behaviors>
          <w:behavior w:val="content"/>
        </w:behaviors>
        <w:guid w:val="{A79B3BBE-9923-4759-B42E-D6A42434DD68}"/>
      </w:docPartPr>
      <w:docPartBody>
        <w:p w:rsidR="00DB7929" w:rsidRDefault="006500E1" w:rsidP="006500E1">
          <w:pPr>
            <w:pStyle w:val="CBE142FC707943FFB5632B9BFF77132D"/>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327924"/>
    <w:rsid w:val="006500E1"/>
    <w:rsid w:val="00686F2B"/>
    <w:rsid w:val="00726943"/>
    <w:rsid w:val="008E5169"/>
    <w:rsid w:val="00AB5FEC"/>
    <w:rsid w:val="00AE12A5"/>
    <w:rsid w:val="00BA658A"/>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5D848AD344BCDBBEC199FD457A1F5">
    <w:name w:val="2895D848AD344BCDBBEC199FD457A1F5"/>
  </w:style>
  <w:style w:type="paragraph" w:customStyle="1" w:styleId="BE8AAD77950542259545A1202122D789">
    <w:name w:val="BE8AAD77950542259545A1202122D789"/>
  </w:style>
  <w:style w:type="paragraph" w:customStyle="1" w:styleId="E9CA240F73274121BDB2F2E07F05B323">
    <w:name w:val="E9CA240F73274121BDB2F2E07F05B323"/>
  </w:style>
  <w:style w:type="paragraph" w:customStyle="1" w:styleId="2C18255DAF58475E8E59633C47F19BCD">
    <w:name w:val="2C18255DAF58475E8E59633C47F19BCD"/>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3BB1AC05424247809D534358E02F81EA">
    <w:name w:val="3BB1AC05424247809D534358E02F81EA"/>
  </w:style>
  <w:style w:type="paragraph" w:customStyle="1" w:styleId="8AD65C2C91124B098BD54C24A8EAAF47">
    <w:name w:val="8AD65C2C91124B098BD54C24A8EAAF47"/>
  </w:style>
  <w:style w:type="paragraph" w:customStyle="1" w:styleId="B93200650F80495DA5D8017E90E9CC8A">
    <w:name w:val="B93200650F80495DA5D8017E90E9CC8A"/>
  </w:style>
  <w:style w:type="paragraph" w:customStyle="1" w:styleId="F32976F6EC6744E9AB595F2E89CF44D3">
    <w:name w:val="F32976F6EC6744E9AB595F2E89CF44D3"/>
  </w:style>
  <w:style w:type="paragraph" w:customStyle="1" w:styleId="CB9C484AE2CC4233A8B67712B1E7677B">
    <w:name w:val="CB9C484AE2CC4233A8B67712B1E7677B"/>
  </w:style>
  <w:style w:type="paragraph" w:customStyle="1" w:styleId="038846D42A3C464188CDB8ABC0F55D7D">
    <w:name w:val="038846D42A3C464188CDB8ABC0F55D7D"/>
  </w:style>
  <w:style w:type="paragraph" w:customStyle="1" w:styleId="5B2A82A42CEF4B448993DDC2DCF676FD">
    <w:name w:val="5B2A82A42CEF4B448993DDC2DCF676FD"/>
  </w:style>
  <w:style w:type="paragraph" w:customStyle="1" w:styleId="2C049ABF3B6749C68928C6B72C16754E">
    <w:name w:val="2C049ABF3B6749C68928C6B72C16754E"/>
  </w:style>
  <w:style w:type="paragraph" w:customStyle="1" w:styleId="F7F455E12211411AAF1824E558ADC936">
    <w:name w:val="F7F455E12211411AAF1824E558ADC936"/>
  </w:style>
  <w:style w:type="paragraph" w:customStyle="1" w:styleId="6BB0CAF3FFB842FC88C379663CA5300B">
    <w:name w:val="6BB0CAF3FFB842FC88C379663CA5300B"/>
  </w:style>
  <w:style w:type="paragraph" w:customStyle="1" w:styleId="DA70D48AB9A847BBBBF5729647F867CC">
    <w:name w:val="DA70D48AB9A847BBBBF5729647F867CC"/>
  </w:style>
  <w:style w:type="paragraph" w:customStyle="1" w:styleId="3E67E8137A9C48668A49004E5D7747E5">
    <w:name w:val="3E67E8137A9C48668A49004E5D7747E5"/>
  </w:style>
  <w:style w:type="paragraph" w:customStyle="1" w:styleId="29C8A42C302A4C27B88599B664AB1B6B">
    <w:name w:val="29C8A42C302A4C27B88599B664AB1B6B"/>
  </w:style>
  <w:style w:type="paragraph" w:customStyle="1" w:styleId="3C4B1BD7E00447A49930B4721EEFE3A2">
    <w:name w:val="3C4B1BD7E00447A49930B4721EEFE3A2"/>
  </w:style>
  <w:style w:type="paragraph" w:customStyle="1" w:styleId="17B37F71FED441CC92724A23B8242A20">
    <w:name w:val="17B37F71FED441CC92724A23B8242A20"/>
  </w:style>
  <w:style w:type="paragraph" w:customStyle="1" w:styleId="B503E8D89FCB4293BD01B19915538792">
    <w:name w:val="B503E8D89FCB4293BD01B19915538792"/>
  </w:style>
  <w:style w:type="paragraph" w:customStyle="1" w:styleId="91220F4CEF714AB28C88B0FE0C714376">
    <w:name w:val="91220F4CEF714AB28C88B0FE0C714376"/>
  </w:style>
  <w:style w:type="paragraph" w:customStyle="1" w:styleId="B60FF50339AC415FAFCCC0CC3F995665">
    <w:name w:val="B60FF50339AC415FAFCCC0CC3F995665"/>
  </w:style>
  <w:style w:type="paragraph" w:customStyle="1" w:styleId="AD434D7EA0284E45BD28CA217DA71313">
    <w:name w:val="AD434D7EA0284E45BD28CA217DA71313"/>
  </w:style>
  <w:style w:type="paragraph" w:customStyle="1" w:styleId="399F52F434554D089DA370C43BA57090">
    <w:name w:val="399F52F434554D089DA370C43BA57090"/>
  </w:style>
  <w:style w:type="paragraph" w:customStyle="1" w:styleId="CFCE707D6FD34294B4E5FBEEFC6E0D8F">
    <w:name w:val="CFCE707D6FD34294B4E5FBEEFC6E0D8F"/>
  </w:style>
  <w:style w:type="paragraph" w:customStyle="1" w:styleId="DC1BB3FF41FB4949909FCB53241252DC">
    <w:name w:val="DC1BB3FF41FB4949909FCB53241252DC"/>
  </w:style>
  <w:style w:type="paragraph" w:customStyle="1" w:styleId="2D77F45755B048218AE95452A25D6C06">
    <w:name w:val="2D77F45755B048218AE95452A25D6C06"/>
  </w:style>
  <w:style w:type="paragraph" w:customStyle="1" w:styleId="289E7661DE774863AF2D79113D42528F">
    <w:name w:val="289E7661DE774863AF2D79113D42528F"/>
  </w:style>
  <w:style w:type="paragraph" w:customStyle="1" w:styleId="1172DE3F136C424AA204FB05EFEA8DD8">
    <w:name w:val="1172DE3F136C424AA204FB05EFEA8DD8"/>
  </w:style>
  <w:style w:type="paragraph" w:customStyle="1" w:styleId="725C26FFD1AF4F16BE958A8371D207E3">
    <w:name w:val="725C26FFD1AF4F16BE958A8371D207E3"/>
  </w:style>
  <w:style w:type="paragraph" w:customStyle="1" w:styleId="E72F7E6212FF446290108C0581BA4364">
    <w:name w:val="E72F7E6212FF446290108C0581BA4364"/>
  </w:style>
  <w:style w:type="paragraph" w:customStyle="1" w:styleId="A59B46FA3EC0490BA9877A63C2F7F6B9">
    <w:name w:val="A59B46FA3EC0490BA9877A63C2F7F6B9"/>
  </w:style>
  <w:style w:type="paragraph" w:customStyle="1" w:styleId="7DDF26AEEA5D42D592647086A7F23114">
    <w:name w:val="7DDF26AEEA5D42D592647086A7F23114"/>
  </w:style>
  <w:style w:type="paragraph" w:customStyle="1" w:styleId="10004E08ACDB46CA968C060D5616376C">
    <w:name w:val="10004E08ACDB46CA968C060D5616376C"/>
  </w:style>
  <w:style w:type="paragraph" w:customStyle="1" w:styleId="46F8B599CC544DC39677F1CB80077286">
    <w:name w:val="46F8B599CC544DC39677F1CB80077286"/>
  </w:style>
  <w:style w:type="paragraph" w:customStyle="1" w:styleId="BE6FB985659E498E8221A865EBF526FF">
    <w:name w:val="BE6FB985659E498E8221A865EBF526FF"/>
  </w:style>
  <w:style w:type="paragraph" w:customStyle="1" w:styleId="524D44F2F5934C12A55E3D21D1E7876D">
    <w:name w:val="524D44F2F5934C12A55E3D21D1E7876D"/>
  </w:style>
  <w:style w:type="paragraph" w:customStyle="1" w:styleId="F05B8F95A0564ADF9905B2AE5690E714">
    <w:name w:val="F05B8F95A0564ADF9905B2AE5690E714"/>
  </w:style>
  <w:style w:type="paragraph" w:customStyle="1" w:styleId="5821FFD67AF941A58A114A992AA2A1BB">
    <w:name w:val="5821FFD67AF941A58A114A992AA2A1BB"/>
  </w:style>
  <w:style w:type="paragraph" w:customStyle="1" w:styleId="FEB616C1DFA243C2928C6E9E185FB94D">
    <w:name w:val="FEB616C1DFA243C2928C6E9E185FB94D"/>
  </w:style>
  <w:style w:type="paragraph" w:customStyle="1" w:styleId="588A2FE1461D47B495B15606D4047F7D">
    <w:name w:val="588A2FE1461D47B495B15606D4047F7D"/>
  </w:style>
  <w:style w:type="paragraph" w:customStyle="1" w:styleId="611783097002472D91FE6CE7A5CD6499">
    <w:name w:val="611783097002472D91FE6CE7A5CD6499"/>
  </w:style>
  <w:style w:type="paragraph" w:customStyle="1" w:styleId="634B368E861541D29D532192AD81A5E5">
    <w:name w:val="634B368E861541D29D532192AD81A5E5"/>
  </w:style>
  <w:style w:type="paragraph" w:customStyle="1" w:styleId="C7AE5F7B68F448CCB2D9229B97200281">
    <w:name w:val="C7AE5F7B68F448CCB2D9229B97200281"/>
  </w:style>
  <w:style w:type="paragraph" w:customStyle="1" w:styleId="6AC73CFEA4CD4129B768209A27D05C4E">
    <w:name w:val="6AC73CFEA4CD4129B768209A27D05C4E"/>
  </w:style>
  <w:style w:type="paragraph" w:customStyle="1" w:styleId="995715A293E9451BBCC3D9AA37F10B42">
    <w:name w:val="995715A293E9451BBCC3D9AA37F10B42"/>
  </w:style>
  <w:style w:type="paragraph" w:customStyle="1" w:styleId="9555F553D0C2462ABF14990D65BBC48D">
    <w:name w:val="9555F553D0C2462ABF14990D65BBC48D"/>
  </w:style>
  <w:style w:type="paragraph" w:customStyle="1" w:styleId="CA2959EE0D16489F9AD68AE80FC1EB28">
    <w:name w:val="CA2959EE0D16489F9AD68AE80FC1EB28"/>
  </w:style>
  <w:style w:type="paragraph" w:customStyle="1" w:styleId="1189B71671A140B1BF699E3C3C52CAF1">
    <w:name w:val="1189B71671A140B1BF699E3C3C52CAF1"/>
  </w:style>
  <w:style w:type="paragraph" w:customStyle="1" w:styleId="75B6D4A18B74455D86DD6CA168E996BF">
    <w:name w:val="75B6D4A18B74455D86DD6CA168E996BF"/>
  </w:style>
  <w:style w:type="paragraph" w:customStyle="1" w:styleId="227167D5859B49DBBA456C45DC6B397B">
    <w:name w:val="227167D5859B49DBBA456C45DC6B397B"/>
  </w:style>
  <w:style w:type="paragraph" w:customStyle="1" w:styleId="1F117E91E2BE458DAC3D8E66CDE95539">
    <w:name w:val="1F117E91E2BE458DAC3D8E66CDE95539"/>
  </w:style>
  <w:style w:type="paragraph" w:customStyle="1" w:styleId="8476F5A08C54439080F51B5BB50B2C93">
    <w:name w:val="8476F5A08C54439080F51B5BB50B2C93"/>
  </w:style>
  <w:style w:type="paragraph" w:customStyle="1" w:styleId="AFFE6EFE7BEB46DD91CABE94874EFB9F">
    <w:name w:val="AFFE6EFE7BEB46DD91CABE94874EFB9F"/>
  </w:style>
  <w:style w:type="paragraph" w:customStyle="1" w:styleId="006E334C0BE34115B5134BCA99D77930">
    <w:name w:val="006E334C0BE34115B5134BCA99D77930"/>
  </w:style>
  <w:style w:type="paragraph" w:customStyle="1" w:styleId="94D9FCC29A08476C96F0E4E7B83FF0D9">
    <w:name w:val="94D9FCC29A08476C96F0E4E7B83FF0D9"/>
  </w:style>
  <w:style w:type="paragraph" w:customStyle="1" w:styleId="1F85E893E198455281197F41A1D8C64C">
    <w:name w:val="1F85E893E198455281197F41A1D8C64C"/>
  </w:style>
  <w:style w:type="paragraph" w:customStyle="1" w:styleId="87A44483DCEE434A80C820431E8860B1">
    <w:name w:val="87A44483DCEE434A80C820431E8860B1"/>
    <w:rsid w:val="00DD539B"/>
  </w:style>
  <w:style w:type="paragraph" w:customStyle="1" w:styleId="9B8E70B39B164320A040602277916C19">
    <w:name w:val="9B8E70B39B164320A040602277916C19"/>
    <w:rsid w:val="00DD539B"/>
  </w:style>
  <w:style w:type="paragraph" w:customStyle="1" w:styleId="5A0A0B717AB844CFAB818FCE2A1FD1E3">
    <w:name w:val="5A0A0B717AB844CFAB818FCE2A1FD1E3"/>
    <w:rsid w:val="00DD539B"/>
  </w:style>
  <w:style w:type="paragraph" w:customStyle="1" w:styleId="B9C4F569AAB34E16AD07C3E690BB5C94">
    <w:name w:val="B9C4F569AAB34E16AD07C3E690BB5C94"/>
    <w:rsid w:val="00DD539B"/>
  </w:style>
  <w:style w:type="paragraph" w:customStyle="1" w:styleId="CF1DE8566D804EC2915AB0AB69B674C4">
    <w:name w:val="CF1DE8566D804EC2915AB0AB69B674C4"/>
    <w:rsid w:val="00DD539B"/>
  </w:style>
  <w:style w:type="paragraph" w:customStyle="1" w:styleId="DF8CAA7016C24934806CB779A8E414BC">
    <w:name w:val="DF8CAA7016C24934806CB779A8E414BC"/>
    <w:rsid w:val="00DD539B"/>
  </w:style>
  <w:style w:type="paragraph" w:customStyle="1" w:styleId="E0AAAE73DADE421A9DBD59585A2DB57C">
    <w:name w:val="E0AAAE73DADE421A9DBD59585A2DB57C"/>
    <w:rsid w:val="00DD539B"/>
  </w:style>
  <w:style w:type="paragraph" w:customStyle="1" w:styleId="A687DC6362F7434B9A04B6B5D7C3F840">
    <w:name w:val="A687DC6362F7434B9A04B6B5D7C3F840"/>
    <w:rsid w:val="00DD539B"/>
  </w:style>
  <w:style w:type="paragraph" w:customStyle="1" w:styleId="47D2A0F0EDED4FC19E2C78785281160F">
    <w:name w:val="47D2A0F0EDED4FC19E2C78785281160F"/>
    <w:rsid w:val="00DD539B"/>
  </w:style>
  <w:style w:type="paragraph" w:customStyle="1" w:styleId="4E1A431EEB9146509DF949ED76FC722A">
    <w:name w:val="4E1A431EEB9146509DF949ED76FC722A"/>
    <w:rsid w:val="006500E1"/>
  </w:style>
  <w:style w:type="paragraph" w:customStyle="1" w:styleId="384BCF642D2542CF9E8C57695E085E59">
    <w:name w:val="384BCF642D2542CF9E8C57695E085E59"/>
    <w:rsid w:val="006500E1"/>
  </w:style>
  <w:style w:type="paragraph" w:customStyle="1" w:styleId="24A17F28C6B34C309CAF55BB61C00990">
    <w:name w:val="24A17F28C6B34C309CAF55BB61C00990"/>
    <w:rsid w:val="006500E1"/>
  </w:style>
  <w:style w:type="paragraph" w:customStyle="1" w:styleId="8C35044BC89D497181A482B92100DA4F">
    <w:name w:val="8C35044BC89D497181A482B92100DA4F"/>
    <w:rsid w:val="006500E1"/>
  </w:style>
  <w:style w:type="paragraph" w:customStyle="1" w:styleId="5D9925227E8B496D87D0CEA2D615144F">
    <w:name w:val="5D9925227E8B496D87D0CEA2D615144F"/>
    <w:rsid w:val="006500E1"/>
  </w:style>
  <w:style w:type="paragraph" w:customStyle="1" w:styleId="070D83C27CEE40A0B28D886A6DD9F2B5">
    <w:name w:val="070D83C27CEE40A0B28D886A6DD9F2B5"/>
    <w:rsid w:val="006500E1"/>
  </w:style>
  <w:style w:type="paragraph" w:customStyle="1" w:styleId="D123B1D083D347DBA9D1B8DFABFAC5F4">
    <w:name w:val="D123B1D083D347DBA9D1B8DFABFAC5F4"/>
    <w:rsid w:val="006500E1"/>
  </w:style>
  <w:style w:type="paragraph" w:customStyle="1" w:styleId="A9D51C466B134D3794557AA43857A02C">
    <w:name w:val="A9D51C466B134D3794557AA43857A02C"/>
    <w:rsid w:val="006500E1"/>
  </w:style>
  <w:style w:type="paragraph" w:customStyle="1" w:styleId="F622FA384A9841689961C6E74CDAE9A4">
    <w:name w:val="F622FA384A9841689961C6E74CDAE9A4"/>
    <w:rsid w:val="006500E1"/>
  </w:style>
  <w:style w:type="paragraph" w:customStyle="1" w:styleId="D79E8C9BE9B2462FBA059D12603FC329">
    <w:name w:val="D79E8C9BE9B2462FBA059D12603FC329"/>
    <w:rsid w:val="006500E1"/>
  </w:style>
  <w:style w:type="paragraph" w:customStyle="1" w:styleId="C446073E269C48E3A9E4D57A5128D8AF">
    <w:name w:val="C446073E269C48E3A9E4D57A5128D8AF"/>
    <w:rsid w:val="006500E1"/>
  </w:style>
  <w:style w:type="paragraph" w:customStyle="1" w:styleId="B3C49875DE2F42828C4A2183DAA09960">
    <w:name w:val="B3C49875DE2F42828C4A2183DAA09960"/>
    <w:rsid w:val="006500E1"/>
  </w:style>
  <w:style w:type="paragraph" w:customStyle="1" w:styleId="7E21B6828273417795D885BD54A87C3A">
    <w:name w:val="7E21B6828273417795D885BD54A87C3A"/>
    <w:rsid w:val="006500E1"/>
  </w:style>
  <w:style w:type="paragraph" w:customStyle="1" w:styleId="8753E082031146C08A2D3B73BA688CF7">
    <w:name w:val="8753E082031146C08A2D3B73BA688CF7"/>
    <w:rsid w:val="006500E1"/>
  </w:style>
  <w:style w:type="paragraph" w:customStyle="1" w:styleId="A7D411746D484300ACAE752599AB0A60">
    <w:name w:val="A7D411746D484300ACAE752599AB0A60"/>
    <w:rsid w:val="006500E1"/>
  </w:style>
  <w:style w:type="paragraph" w:customStyle="1" w:styleId="DCE4F7BCDB1B4939BADB16B37870A3FD">
    <w:name w:val="DCE4F7BCDB1B4939BADB16B37870A3FD"/>
    <w:rsid w:val="006500E1"/>
  </w:style>
  <w:style w:type="paragraph" w:customStyle="1" w:styleId="A7DC5CC3283D47A2A13F78BD3562F0DD">
    <w:name w:val="A7DC5CC3283D47A2A13F78BD3562F0DD"/>
    <w:rsid w:val="006500E1"/>
  </w:style>
  <w:style w:type="paragraph" w:customStyle="1" w:styleId="FAFF63948AE34008AE1221FC8B99949A">
    <w:name w:val="FAFF63948AE34008AE1221FC8B99949A"/>
    <w:rsid w:val="006500E1"/>
  </w:style>
  <w:style w:type="paragraph" w:customStyle="1" w:styleId="ABCEB9900EFA403EA0A3E7FEB44ADA77">
    <w:name w:val="ABCEB9900EFA403EA0A3E7FEB44ADA77"/>
    <w:rsid w:val="006500E1"/>
  </w:style>
  <w:style w:type="paragraph" w:customStyle="1" w:styleId="C2DF31621AB34DC19EB5139604F0BA0C">
    <w:name w:val="C2DF31621AB34DC19EB5139604F0BA0C"/>
    <w:rsid w:val="006500E1"/>
  </w:style>
  <w:style w:type="paragraph" w:customStyle="1" w:styleId="3B62728553AD42559071409BD35A8476">
    <w:name w:val="3B62728553AD42559071409BD35A8476"/>
    <w:rsid w:val="006500E1"/>
  </w:style>
  <w:style w:type="paragraph" w:customStyle="1" w:styleId="0421288E2E4A4317B2F0E2756BDCA3BD">
    <w:name w:val="0421288E2E4A4317B2F0E2756BDCA3BD"/>
    <w:rsid w:val="006500E1"/>
  </w:style>
  <w:style w:type="paragraph" w:customStyle="1" w:styleId="9109FB101D944C78AF3F469964F8EC46">
    <w:name w:val="9109FB101D944C78AF3F469964F8EC46"/>
    <w:rsid w:val="006500E1"/>
  </w:style>
  <w:style w:type="paragraph" w:customStyle="1" w:styleId="02F2EF48F1EC4727ACFE88980AD1C0EC">
    <w:name w:val="02F2EF48F1EC4727ACFE88980AD1C0EC"/>
    <w:rsid w:val="006500E1"/>
  </w:style>
  <w:style w:type="paragraph" w:customStyle="1" w:styleId="B50C75A077404F069530F9680BDC9C28">
    <w:name w:val="B50C75A077404F069530F9680BDC9C28"/>
    <w:rsid w:val="006500E1"/>
  </w:style>
  <w:style w:type="paragraph" w:customStyle="1" w:styleId="F08716E352EA4DA2960C2DFA97FADDB0">
    <w:name w:val="F08716E352EA4DA2960C2DFA97FADDB0"/>
    <w:rsid w:val="006500E1"/>
  </w:style>
  <w:style w:type="paragraph" w:customStyle="1" w:styleId="52E026E2AD0C4776900AC941AE5957A4">
    <w:name w:val="52E026E2AD0C4776900AC941AE5957A4"/>
    <w:rsid w:val="006500E1"/>
  </w:style>
  <w:style w:type="paragraph" w:customStyle="1" w:styleId="8A360A1AF6474BC79D81F2B91C08DA25">
    <w:name w:val="8A360A1AF6474BC79D81F2B91C08DA25"/>
    <w:rsid w:val="006500E1"/>
  </w:style>
  <w:style w:type="paragraph" w:customStyle="1" w:styleId="AE786D985E7240929F6634065323BEEA">
    <w:name w:val="AE786D985E7240929F6634065323BEEA"/>
    <w:rsid w:val="006500E1"/>
  </w:style>
  <w:style w:type="paragraph" w:customStyle="1" w:styleId="563F40C70F86433DA1711E9763F10008">
    <w:name w:val="563F40C70F86433DA1711E9763F10008"/>
    <w:rsid w:val="006500E1"/>
  </w:style>
  <w:style w:type="paragraph" w:customStyle="1" w:styleId="122189B719BE45569AAC68C346AEC833">
    <w:name w:val="122189B719BE45569AAC68C346AEC833"/>
    <w:rsid w:val="006500E1"/>
  </w:style>
  <w:style w:type="paragraph" w:customStyle="1" w:styleId="2FE433D2B1344CC895E295216E2D50F8">
    <w:name w:val="2FE433D2B1344CC895E295216E2D50F8"/>
    <w:rsid w:val="006500E1"/>
  </w:style>
  <w:style w:type="paragraph" w:customStyle="1" w:styleId="7A059CEC7AF145BCBEAEFA7DC113B212">
    <w:name w:val="7A059CEC7AF145BCBEAEFA7DC113B212"/>
    <w:rsid w:val="006500E1"/>
  </w:style>
  <w:style w:type="paragraph" w:customStyle="1" w:styleId="63087BB3699A4CCCAC966F561DBA3C46">
    <w:name w:val="63087BB3699A4CCCAC966F561DBA3C46"/>
    <w:rsid w:val="006500E1"/>
  </w:style>
  <w:style w:type="paragraph" w:customStyle="1" w:styleId="470D8AFBBA85418784B3DC4ED9C670A3">
    <w:name w:val="470D8AFBBA85418784B3DC4ED9C670A3"/>
    <w:rsid w:val="006500E1"/>
  </w:style>
  <w:style w:type="paragraph" w:customStyle="1" w:styleId="FAC0AA3F034E4199872801706085A959">
    <w:name w:val="FAC0AA3F034E4199872801706085A959"/>
    <w:rsid w:val="006500E1"/>
  </w:style>
  <w:style w:type="paragraph" w:customStyle="1" w:styleId="B66E5F42F2F740549BFF34A3E7D62697">
    <w:name w:val="B66E5F42F2F740549BFF34A3E7D62697"/>
    <w:rsid w:val="006500E1"/>
  </w:style>
  <w:style w:type="paragraph" w:customStyle="1" w:styleId="9936835D3F99475092AA2C317B2EC9DF">
    <w:name w:val="9936835D3F99475092AA2C317B2EC9DF"/>
    <w:rsid w:val="006500E1"/>
  </w:style>
  <w:style w:type="paragraph" w:customStyle="1" w:styleId="99F6A3809C8E49D2A167D61783704B76">
    <w:name w:val="99F6A3809C8E49D2A167D61783704B76"/>
    <w:rsid w:val="006500E1"/>
  </w:style>
  <w:style w:type="paragraph" w:customStyle="1" w:styleId="CBE142FC707943FFB5632B9BFF77132D">
    <w:name w:val="CBE142FC707943FFB5632B9BFF77132D"/>
    <w:rsid w:val="006500E1"/>
  </w:style>
  <w:style w:type="paragraph" w:customStyle="1" w:styleId="68AB424972994973A57CDB4DACFC24C6">
    <w:name w:val="68AB424972994973A57CDB4DACFC24C6"/>
    <w:rsid w:val="006500E1"/>
  </w:style>
  <w:style w:type="paragraph" w:customStyle="1" w:styleId="A5FE6D396DE94D5FBCE59AC4761C9662">
    <w:name w:val="A5FE6D396DE94D5FBCE59AC4761C9662"/>
    <w:rsid w:val="006500E1"/>
  </w:style>
  <w:style w:type="paragraph" w:customStyle="1" w:styleId="C2C8B34F3B6E4B93B48246D54646F5AD">
    <w:name w:val="C2C8B34F3B6E4B93B48246D54646F5AD"/>
    <w:rsid w:val="006500E1"/>
  </w:style>
  <w:style w:type="paragraph" w:customStyle="1" w:styleId="D835535BD403446B81457711A0FBDFFA">
    <w:name w:val="D835535BD403446B81457711A0FBDFFA"/>
    <w:rsid w:val="006500E1"/>
  </w:style>
  <w:style w:type="paragraph" w:customStyle="1" w:styleId="C6478AB5BA5040579D0410DA0CD52DB9">
    <w:name w:val="C6478AB5BA5040579D0410DA0CD52DB9"/>
    <w:rsid w:val="006500E1"/>
  </w:style>
  <w:style w:type="paragraph" w:customStyle="1" w:styleId="D87308C348024A24917BA0EB58F82F22">
    <w:name w:val="D87308C348024A24917BA0EB58F82F22"/>
    <w:rsid w:val="00650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Teacher's syllabus (color)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Patty Stanton</dc:creator>
  <lastModifiedBy>Benjamin Payne</lastModifiedBy>
  <revision>230</revision>
  <lastPrinted>2018-07-22T20:23:00.0000000Z</lastPrinted>
  <dcterms:created xsi:type="dcterms:W3CDTF">2018-07-21T10:14:00.0000000Z</dcterms:created>
  <dcterms:modified xsi:type="dcterms:W3CDTF">2018-08-29T03:28:18.5941163Z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